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1590150"/>
    <w:bookmarkStart w:id="1" w:name="_Toc341590247"/>
    <w:bookmarkStart w:id="2" w:name="_Toc341590315"/>
    <w:bookmarkStart w:id="3" w:name="_Toc341590398"/>
    <w:p w:rsidR="00FA2119" w:rsidRDefault="00FA2119">
      <w:pPr>
        <w:pStyle w:val="Title"/>
      </w:pPr>
      <w:r>
        <w:fldChar w:fldCharType="begin"/>
      </w:r>
      <w:r>
        <w:instrText xml:space="preserve"> DOCPROPERTY "Titel"  \* MERGEFORMAT </w:instrText>
      </w:r>
      <w:r>
        <w:fldChar w:fldCharType="separate"/>
      </w:r>
      <w:r w:rsidR="0079419B">
        <w:t>Plan van Aanpak</w:t>
      </w:r>
      <w:r>
        <w:fldChar w:fldCharType="end"/>
      </w:r>
    </w:p>
    <w:p w:rsidR="00FA2119" w:rsidRDefault="00936D81">
      <w:pPr>
        <w:pStyle w:val="Subtitel"/>
      </w:pPr>
      <w:r>
        <w:t>Andalusier V</w:t>
      </w:r>
      <w:r w:rsidRPr="00936D81">
        <w:t>ereniging</w:t>
      </w:r>
      <w:r w:rsidR="00FA2119">
        <w:br/>
      </w:r>
      <w:r w:rsidR="00F0451A">
        <w:fldChar w:fldCharType="begin"/>
      </w:r>
      <w:r w:rsidR="00F0451A">
        <w:instrText xml:space="preserve"> DOCPROPERTY Hoofdlocatie \* MERGEFORMAT </w:instrText>
      </w:r>
      <w:r w:rsidR="00F0451A">
        <w:fldChar w:fldCharType="separate"/>
      </w:r>
      <w:r>
        <w:t>Apeldoorn</w:t>
      </w:r>
      <w:r w:rsidR="00F0451A">
        <w:fldChar w:fldCharType="end"/>
      </w:r>
      <w:r>
        <w:t xml:space="preserve"> </w:t>
      </w:r>
      <w:r w:rsidR="00FA2119">
        <w:br/>
      </w:r>
    </w:p>
    <w:p w:rsidR="00FA2119" w:rsidRDefault="00FA2119">
      <w:pPr>
        <w:jc w:val="center"/>
      </w:pPr>
    </w:p>
    <w:p w:rsidR="00FA2119" w:rsidRDefault="00FA2119" w:rsidP="009C0F22">
      <w:pPr>
        <w:pStyle w:val="Titelbloktekst"/>
        <w:framePr w:wrap="notBeside"/>
      </w:pPr>
      <w:r>
        <w:tab/>
        <w:t>Projectleider</w:t>
      </w:r>
      <w:r>
        <w:tab/>
        <w:t>:</w:t>
      </w:r>
      <w:r>
        <w:tab/>
      </w:r>
      <w:r w:rsidR="006E12FF">
        <w:t>Andalusier Vereniging</w:t>
      </w:r>
    </w:p>
    <w:p w:rsidR="00FA2119" w:rsidRDefault="00021C9F">
      <w:pPr>
        <w:pStyle w:val="Titelbloktekst"/>
        <w:framePr w:wrap="notBeside"/>
      </w:pPr>
      <w:r>
        <w:tab/>
        <w:t>Datum</w:t>
      </w:r>
      <w:r>
        <w:tab/>
        <w:t>:</w:t>
      </w:r>
      <w:r>
        <w:tab/>
      </w:r>
      <w:r w:rsidR="00504494">
        <w:t>23</w:t>
      </w:r>
      <w:r w:rsidR="00365CE4">
        <w:t>-</w:t>
      </w:r>
      <w:r w:rsidR="00555573">
        <w:t>03</w:t>
      </w:r>
      <w:r w:rsidR="006C17BE">
        <w:t>-16</w:t>
      </w:r>
    </w:p>
    <w:p w:rsidR="00FA2119" w:rsidRDefault="00FA2119">
      <w:pPr>
        <w:pStyle w:val="Titelbloktekst"/>
        <w:framePr w:wrap="notBeside"/>
      </w:pPr>
      <w:r>
        <w:tab/>
        <w:t>Versie</w:t>
      </w:r>
      <w:r>
        <w:tab/>
        <w:t>:</w:t>
      </w:r>
      <w:r>
        <w:tab/>
      </w:r>
      <w:r w:rsidR="005B68DF">
        <w:t>1</w:t>
      </w:r>
      <w:r w:rsidR="00DA5071">
        <w:t>.6</w:t>
      </w:r>
    </w:p>
    <w:p w:rsidR="00AA4E6C" w:rsidRDefault="00AA4E6C">
      <w:pPr>
        <w:pStyle w:val="Titelbloktekst"/>
        <w:framePr w:wrap="notBeside"/>
      </w:pPr>
      <w:r>
        <w:tab/>
        <w:t>Gemaakt door</w:t>
      </w:r>
      <w:r>
        <w:tab/>
        <w:t>:</w:t>
      </w:r>
      <w:r>
        <w:tab/>
        <w:t>Gerrit Luimstra</w:t>
      </w:r>
    </w:p>
    <w:p w:rsidR="00AA4E6C" w:rsidRDefault="00AA4E6C">
      <w:pPr>
        <w:pStyle w:val="Titelbloktekst"/>
        <w:framePr w:wrap="notBeside"/>
      </w:pPr>
      <w:r>
        <w:tab/>
      </w:r>
      <w:r>
        <w:tab/>
      </w:r>
      <w:r>
        <w:tab/>
        <w:t>Karin Kreeft</w:t>
      </w:r>
    </w:p>
    <w:p w:rsidR="00FA2119" w:rsidRDefault="00FA2119"/>
    <w:p w:rsidR="00FA2119" w:rsidRDefault="00FA2119">
      <w:pPr>
        <w:pStyle w:val="Verborgen"/>
        <w:sectPr w:rsidR="00FA2119">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FA2119" w:rsidRPr="0079419B" w:rsidRDefault="008A0E4F">
      <w:pPr>
        <w:pStyle w:val="Kopoverige"/>
        <w:numPr>
          <w:ilvl w:val="0"/>
          <w:numId w:val="0"/>
        </w:numPr>
        <w:rPr>
          <w:sz w:val="28"/>
          <w:szCs w:val="28"/>
        </w:rPr>
      </w:pPr>
      <w:bookmarkStart w:id="4" w:name="_Toc433708107"/>
      <w:r w:rsidRPr="0079419B">
        <w:rPr>
          <w:sz w:val="28"/>
          <w:szCs w:val="28"/>
        </w:rPr>
        <w:lastRenderedPageBreak/>
        <w:t>I</w:t>
      </w:r>
      <w:r w:rsidR="00FA2119" w:rsidRPr="0079419B">
        <w:rPr>
          <w:sz w:val="28"/>
          <w:szCs w:val="28"/>
        </w:rPr>
        <w:t>nhoudsopgave</w:t>
      </w:r>
      <w:bookmarkEnd w:id="4"/>
    </w:p>
    <w:p w:rsidR="00790957" w:rsidRDefault="00FA2119">
      <w:pPr>
        <w:pStyle w:val="TOC1"/>
        <w:rPr>
          <w:rFonts w:asciiTheme="minorHAnsi" w:eastAsiaTheme="minorEastAsia" w:hAnsiTheme="minorHAnsi" w:cstheme="minorBidi"/>
          <w:b w:val="0"/>
          <w:caps w:val="0"/>
          <w:noProof/>
          <w:sz w:val="22"/>
          <w:szCs w:val="22"/>
        </w:rPr>
      </w:pPr>
      <w:r>
        <w:fldChar w:fldCharType="begin"/>
      </w:r>
      <w:r>
        <w:instrText xml:space="preserve"> TOC \o "1-3" \t "Kop overige;1" </w:instrText>
      </w:r>
      <w:r>
        <w:fldChar w:fldCharType="separate"/>
      </w:r>
      <w:r w:rsidR="00790957">
        <w:rPr>
          <w:noProof/>
        </w:rPr>
        <w:t>Inhoudsopgave</w:t>
      </w:r>
      <w:r w:rsidR="00790957">
        <w:rPr>
          <w:noProof/>
        </w:rPr>
        <w:tab/>
      </w:r>
      <w:r w:rsidR="00790957">
        <w:rPr>
          <w:noProof/>
        </w:rPr>
        <w:fldChar w:fldCharType="begin"/>
      </w:r>
      <w:r w:rsidR="00790957">
        <w:rPr>
          <w:noProof/>
        </w:rPr>
        <w:instrText xml:space="preserve"> PAGEREF _Toc433708107 \h </w:instrText>
      </w:r>
      <w:r w:rsidR="00790957">
        <w:rPr>
          <w:noProof/>
        </w:rPr>
      </w:r>
      <w:r w:rsidR="00790957">
        <w:rPr>
          <w:noProof/>
        </w:rPr>
        <w:fldChar w:fldCharType="separate"/>
      </w:r>
      <w:r w:rsidR="00790957">
        <w:rPr>
          <w:noProof/>
        </w:rPr>
        <w:t>II</w:t>
      </w:r>
      <w:r w:rsidR="00790957">
        <w:rPr>
          <w:noProof/>
        </w:rPr>
        <w:fldChar w:fldCharType="end"/>
      </w:r>
    </w:p>
    <w:p w:rsidR="00790957" w:rsidRDefault="00790957">
      <w:pPr>
        <w:pStyle w:val="TOC1"/>
        <w:tabs>
          <w:tab w:val="left" w:pos="40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Inleiding</w:t>
      </w:r>
      <w:r>
        <w:rPr>
          <w:noProof/>
        </w:rPr>
        <w:tab/>
      </w:r>
      <w:r>
        <w:rPr>
          <w:noProof/>
        </w:rPr>
        <w:fldChar w:fldCharType="begin"/>
      </w:r>
      <w:r>
        <w:rPr>
          <w:noProof/>
        </w:rPr>
        <w:instrText xml:space="preserve"> PAGEREF _Toc433708108 \h </w:instrText>
      </w:r>
      <w:r>
        <w:rPr>
          <w:noProof/>
        </w:rPr>
      </w:r>
      <w:r>
        <w:rPr>
          <w:noProof/>
        </w:rPr>
        <w:fldChar w:fldCharType="separate"/>
      </w:r>
      <w:r>
        <w:rPr>
          <w:noProof/>
        </w:rPr>
        <w:t>3</w:t>
      </w:r>
      <w:r>
        <w:rPr>
          <w:noProof/>
        </w:rP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Algemeen</w:t>
      </w:r>
      <w:r>
        <w:tab/>
      </w:r>
      <w:r>
        <w:fldChar w:fldCharType="begin"/>
      </w:r>
      <w:r>
        <w:instrText xml:space="preserve"> PAGEREF _Toc433708109 \h </w:instrText>
      </w:r>
      <w:r>
        <w:fldChar w:fldCharType="separate"/>
      </w:r>
      <w:r>
        <w:t>3</w:t>
      </w:r>
      <w: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Inhoud</w:t>
      </w:r>
      <w:r>
        <w:tab/>
      </w:r>
      <w:r>
        <w:fldChar w:fldCharType="begin"/>
      </w:r>
      <w:r>
        <w:instrText xml:space="preserve"> PAGEREF _Toc433708110 \h </w:instrText>
      </w:r>
      <w:r>
        <w:fldChar w:fldCharType="separate"/>
      </w:r>
      <w:r>
        <w:t>3</w:t>
      </w:r>
      <w:r>
        <w:fldChar w:fldCharType="end"/>
      </w:r>
    </w:p>
    <w:p w:rsidR="00790957" w:rsidRDefault="00790957">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De projectopdracht</w:t>
      </w:r>
      <w:r>
        <w:rPr>
          <w:noProof/>
        </w:rPr>
        <w:tab/>
      </w:r>
      <w:r>
        <w:rPr>
          <w:noProof/>
        </w:rPr>
        <w:fldChar w:fldCharType="begin"/>
      </w:r>
      <w:r>
        <w:rPr>
          <w:noProof/>
        </w:rPr>
        <w:instrText xml:space="preserve"> PAGEREF _Toc433708111 \h </w:instrText>
      </w:r>
      <w:r>
        <w:rPr>
          <w:noProof/>
        </w:rPr>
      </w:r>
      <w:r>
        <w:rPr>
          <w:noProof/>
        </w:rPr>
        <w:fldChar w:fldCharType="separate"/>
      </w:r>
      <w:r>
        <w:rPr>
          <w:noProof/>
        </w:rPr>
        <w:t>4</w:t>
      </w:r>
      <w:r>
        <w:rPr>
          <w:noProof/>
        </w:rP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Doel</w:t>
      </w:r>
      <w:r>
        <w:tab/>
      </w:r>
      <w:r>
        <w:fldChar w:fldCharType="begin"/>
      </w:r>
      <w:r>
        <w:instrText xml:space="preserve"> PAGEREF _Toc433708112 \h </w:instrText>
      </w:r>
      <w:r>
        <w:fldChar w:fldCharType="separate"/>
      </w:r>
      <w:r>
        <w:t>4</w:t>
      </w:r>
      <w: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Resultaat</w:t>
      </w:r>
      <w:r>
        <w:tab/>
      </w:r>
      <w:r>
        <w:fldChar w:fldCharType="begin"/>
      </w:r>
      <w:r>
        <w:instrText xml:space="preserve"> PAGEREF _Toc433708113 \h </w:instrText>
      </w:r>
      <w:r>
        <w:fldChar w:fldCharType="separate"/>
      </w:r>
      <w:r>
        <w:t>4</w:t>
      </w:r>
      <w: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Huidige situatie</w:t>
      </w:r>
      <w:r>
        <w:tab/>
      </w:r>
      <w:r>
        <w:fldChar w:fldCharType="begin"/>
      </w:r>
      <w:r>
        <w:instrText xml:space="preserve"> PAGEREF _Toc433708114 \h </w:instrText>
      </w:r>
      <w:r>
        <w:fldChar w:fldCharType="separate"/>
      </w:r>
      <w:r>
        <w:t>4</w:t>
      </w:r>
      <w: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Gewenste situatie</w:t>
      </w:r>
      <w:r>
        <w:tab/>
      </w:r>
      <w:r>
        <w:fldChar w:fldCharType="begin"/>
      </w:r>
      <w:r>
        <w:instrText xml:space="preserve"> PAGEREF _Toc433708115 \h </w:instrText>
      </w:r>
      <w:r>
        <w:fldChar w:fldCharType="separate"/>
      </w:r>
      <w:r>
        <w:t>4</w:t>
      </w:r>
      <w:r>
        <w:fldChar w:fldCharType="end"/>
      </w:r>
    </w:p>
    <w:p w:rsidR="00790957" w:rsidRDefault="00790957">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Projectactiviteiten</w:t>
      </w:r>
      <w:r>
        <w:rPr>
          <w:noProof/>
        </w:rPr>
        <w:tab/>
      </w:r>
      <w:r>
        <w:rPr>
          <w:noProof/>
        </w:rPr>
        <w:fldChar w:fldCharType="begin"/>
      </w:r>
      <w:r>
        <w:rPr>
          <w:noProof/>
        </w:rPr>
        <w:instrText xml:space="preserve"> PAGEREF _Toc433708116 \h </w:instrText>
      </w:r>
      <w:r>
        <w:rPr>
          <w:noProof/>
        </w:rPr>
      </w:r>
      <w:r>
        <w:rPr>
          <w:noProof/>
        </w:rPr>
        <w:fldChar w:fldCharType="separate"/>
      </w:r>
      <w:r>
        <w:rPr>
          <w:noProof/>
        </w:rPr>
        <w:t>5</w:t>
      </w:r>
      <w:r>
        <w:rPr>
          <w:noProof/>
        </w:rP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Standaard</w:t>
      </w:r>
      <w:r>
        <w:tab/>
      </w:r>
      <w:r>
        <w:fldChar w:fldCharType="begin"/>
      </w:r>
      <w:r>
        <w:instrText xml:space="preserve"> PAGEREF _Toc433708117 \h </w:instrText>
      </w:r>
      <w:r>
        <w:fldChar w:fldCharType="separate"/>
      </w:r>
      <w:r>
        <w:t>5</w:t>
      </w:r>
      <w:r>
        <w:fldChar w:fldCharType="end"/>
      </w:r>
    </w:p>
    <w:p w:rsidR="00790957" w:rsidRDefault="00790957">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Projectgrenzen</w:t>
      </w:r>
      <w:r>
        <w:rPr>
          <w:noProof/>
        </w:rPr>
        <w:tab/>
      </w:r>
      <w:r>
        <w:rPr>
          <w:noProof/>
        </w:rPr>
        <w:fldChar w:fldCharType="begin"/>
      </w:r>
      <w:r>
        <w:rPr>
          <w:noProof/>
        </w:rPr>
        <w:instrText xml:space="preserve"> PAGEREF _Toc433708118 \h </w:instrText>
      </w:r>
      <w:r>
        <w:rPr>
          <w:noProof/>
        </w:rPr>
      </w:r>
      <w:r>
        <w:rPr>
          <w:noProof/>
        </w:rPr>
        <w:fldChar w:fldCharType="separate"/>
      </w:r>
      <w:r>
        <w:rPr>
          <w:noProof/>
        </w:rPr>
        <w:t>6</w:t>
      </w:r>
      <w:r>
        <w:rPr>
          <w:noProof/>
        </w:rP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Projectgrenzen</w:t>
      </w:r>
      <w:r>
        <w:tab/>
      </w:r>
      <w:r>
        <w:fldChar w:fldCharType="begin"/>
      </w:r>
      <w:r>
        <w:instrText xml:space="preserve"> PAGEREF _Toc433708119 \h </w:instrText>
      </w:r>
      <w:r>
        <w:fldChar w:fldCharType="separate"/>
      </w:r>
      <w:r>
        <w:t>6</w:t>
      </w:r>
      <w: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Bereik</w:t>
      </w:r>
      <w:r>
        <w:tab/>
      </w:r>
      <w:r>
        <w:fldChar w:fldCharType="begin"/>
      </w:r>
      <w:r>
        <w:instrText xml:space="preserve"> PAGEREF _Toc433708120 \h </w:instrText>
      </w:r>
      <w:r>
        <w:fldChar w:fldCharType="separate"/>
      </w:r>
      <w:r>
        <w:t>6</w:t>
      </w:r>
      <w: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Uitgangspunten &amp; Randvoorwaarden</w:t>
      </w:r>
      <w:r>
        <w:tab/>
      </w:r>
      <w:r>
        <w:fldChar w:fldCharType="begin"/>
      </w:r>
      <w:r>
        <w:instrText xml:space="preserve"> PAGEREF _Toc433708121 \h </w:instrText>
      </w:r>
      <w:r>
        <w:fldChar w:fldCharType="separate"/>
      </w:r>
      <w:r>
        <w:t>7</w:t>
      </w:r>
      <w:r>
        <w:fldChar w:fldCharType="end"/>
      </w:r>
    </w:p>
    <w:p w:rsidR="00790957" w:rsidRDefault="00790957">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De producten</w:t>
      </w:r>
      <w:r>
        <w:rPr>
          <w:noProof/>
        </w:rPr>
        <w:tab/>
      </w:r>
      <w:r>
        <w:rPr>
          <w:noProof/>
        </w:rPr>
        <w:fldChar w:fldCharType="begin"/>
      </w:r>
      <w:r>
        <w:rPr>
          <w:noProof/>
        </w:rPr>
        <w:instrText xml:space="preserve"> PAGEREF _Toc433708122 \h </w:instrText>
      </w:r>
      <w:r>
        <w:rPr>
          <w:noProof/>
        </w:rPr>
      </w:r>
      <w:r>
        <w:rPr>
          <w:noProof/>
        </w:rPr>
        <w:fldChar w:fldCharType="separate"/>
      </w:r>
      <w:r>
        <w:rPr>
          <w:noProof/>
        </w:rPr>
        <w:t>8</w:t>
      </w:r>
      <w:r>
        <w:rPr>
          <w:noProof/>
        </w:rP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5.1</w:t>
      </w:r>
      <w:r>
        <w:rPr>
          <w:rFonts w:asciiTheme="minorHAnsi" w:eastAsiaTheme="minorEastAsia" w:hAnsiTheme="minorHAnsi" w:cstheme="minorBidi"/>
          <w:smallCaps w:val="0"/>
          <w:sz w:val="22"/>
          <w:szCs w:val="22"/>
        </w:rPr>
        <w:tab/>
      </w:r>
      <w:r>
        <w:t>Algemeen</w:t>
      </w:r>
      <w:r>
        <w:tab/>
      </w:r>
      <w:r>
        <w:fldChar w:fldCharType="begin"/>
      </w:r>
      <w:r>
        <w:instrText xml:space="preserve"> PAGEREF _Toc433708123 \h </w:instrText>
      </w:r>
      <w:r>
        <w:fldChar w:fldCharType="separate"/>
      </w:r>
      <w:r>
        <w:t>8</w:t>
      </w:r>
      <w: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5.2</w:t>
      </w:r>
      <w:r>
        <w:rPr>
          <w:rFonts w:asciiTheme="minorHAnsi" w:eastAsiaTheme="minorEastAsia" w:hAnsiTheme="minorHAnsi" w:cstheme="minorBidi"/>
          <w:smallCaps w:val="0"/>
          <w:sz w:val="22"/>
          <w:szCs w:val="22"/>
        </w:rPr>
        <w:tab/>
      </w:r>
      <w:r>
        <w:t>Documentatie</w:t>
      </w:r>
      <w:r>
        <w:tab/>
      </w:r>
      <w:r>
        <w:fldChar w:fldCharType="begin"/>
      </w:r>
      <w:r>
        <w:instrText xml:space="preserve"> PAGEREF _Toc433708124 \h </w:instrText>
      </w:r>
      <w:r>
        <w:fldChar w:fldCharType="separate"/>
      </w:r>
      <w:r>
        <w:t>8</w:t>
      </w:r>
      <w:r>
        <w:fldChar w:fldCharType="end"/>
      </w:r>
    </w:p>
    <w:p w:rsidR="00790957" w:rsidRDefault="00790957">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 projectorganisatie</w:t>
      </w:r>
      <w:r>
        <w:rPr>
          <w:noProof/>
        </w:rPr>
        <w:tab/>
      </w:r>
      <w:r>
        <w:rPr>
          <w:noProof/>
        </w:rPr>
        <w:fldChar w:fldCharType="begin"/>
      </w:r>
      <w:r>
        <w:rPr>
          <w:noProof/>
        </w:rPr>
        <w:instrText xml:space="preserve"> PAGEREF _Toc433708125 \h </w:instrText>
      </w:r>
      <w:r>
        <w:rPr>
          <w:noProof/>
        </w:rPr>
      </w:r>
      <w:r>
        <w:rPr>
          <w:noProof/>
        </w:rPr>
        <w:fldChar w:fldCharType="separate"/>
      </w:r>
      <w:r>
        <w:rPr>
          <w:noProof/>
        </w:rPr>
        <w:t>9</w:t>
      </w:r>
      <w:r>
        <w:rPr>
          <w:noProof/>
        </w:rP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Contactpersonen</w:t>
      </w:r>
      <w:r>
        <w:tab/>
      </w:r>
      <w:r>
        <w:fldChar w:fldCharType="begin"/>
      </w:r>
      <w:r>
        <w:instrText xml:space="preserve"> PAGEREF _Toc433708126 \h </w:instrText>
      </w:r>
      <w:r>
        <w:fldChar w:fldCharType="separate"/>
      </w:r>
      <w:r>
        <w:t>9</w:t>
      </w:r>
      <w:r>
        <w:fldChar w:fldCharType="end"/>
      </w:r>
    </w:p>
    <w:p w:rsidR="00790957" w:rsidRDefault="00790957">
      <w:pPr>
        <w:pStyle w:val="TOC2"/>
        <w:tabs>
          <w:tab w:val="left" w:pos="800"/>
        </w:tabs>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Communicatie</w:t>
      </w:r>
      <w:r>
        <w:tab/>
      </w:r>
      <w:r>
        <w:fldChar w:fldCharType="begin"/>
      </w:r>
      <w:r>
        <w:instrText xml:space="preserve"> PAGEREF _Toc433708127 \h </w:instrText>
      </w:r>
      <w:r>
        <w:fldChar w:fldCharType="separate"/>
      </w:r>
      <w:r>
        <w:t>9</w:t>
      </w:r>
      <w:r>
        <w:fldChar w:fldCharType="end"/>
      </w:r>
    </w:p>
    <w:p w:rsidR="0079419B" w:rsidRDefault="00FA2119">
      <w:pPr>
        <w:pStyle w:val="TOC1"/>
        <w:sectPr w:rsidR="0079419B">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FA2119" w:rsidRDefault="00FA2119">
      <w:pPr>
        <w:sectPr w:rsidR="00FA2119" w:rsidSect="0079419B">
          <w:type w:val="continuous"/>
          <w:pgSz w:w="11907" w:h="16840" w:code="9"/>
          <w:pgMar w:top="1701" w:right="1418" w:bottom="1134" w:left="2268" w:header="425" w:footer="680" w:gutter="0"/>
          <w:paperSrc w:first="3" w:other="3"/>
          <w:pgNumType w:fmt="upperRoman" w:start="2"/>
          <w:cols w:space="708"/>
        </w:sectPr>
      </w:pPr>
    </w:p>
    <w:p w:rsidR="00FA2119" w:rsidRDefault="00FA2119">
      <w:pPr>
        <w:pStyle w:val="Heading1"/>
      </w:pPr>
      <w:bookmarkStart w:id="5" w:name="_Toc433708108"/>
      <w:bookmarkEnd w:id="0"/>
      <w:bookmarkEnd w:id="1"/>
      <w:bookmarkEnd w:id="2"/>
      <w:bookmarkEnd w:id="3"/>
      <w:r>
        <w:lastRenderedPageBreak/>
        <w:t>Inleiding</w:t>
      </w:r>
      <w:bookmarkEnd w:id="5"/>
    </w:p>
    <w:p w:rsidR="00790957" w:rsidRDefault="00790957" w:rsidP="00554957">
      <w:pPr>
        <w:pStyle w:val="Tekstdocument1"/>
        <w:jc w:val="left"/>
      </w:pPr>
      <w:r>
        <w:t xml:space="preserve">De Andalusier Vereniging is een vereniging </w:t>
      </w:r>
      <w:r w:rsidR="00385E54">
        <w:t>van liefhebbers van</w:t>
      </w:r>
      <w:r>
        <w:t xml:space="preserve"> </w:t>
      </w:r>
      <w:r w:rsidR="005E3245">
        <w:t>S</w:t>
      </w:r>
      <w:r>
        <w:t>paanse raspaarden</w:t>
      </w:r>
      <w:r w:rsidR="0013658E">
        <w:t xml:space="preserve"> en andere paarden die PRE-bloed voeren</w:t>
      </w:r>
      <w:r>
        <w:t>. Ze zijn gevestigd in Luttelgeest, Nederland.</w:t>
      </w:r>
      <w:r w:rsidR="00B2141D">
        <w:t xml:space="preserve"> </w:t>
      </w:r>
    </w:p>
    <w:p w:rsidR="002E6E55" w:rsidRDefault="002E6E55" w:rsidP="00554957">
      <w:pPr>
        <w:pStyle w:val="Tekstdocument1"/>
        <w:jc w:val="left"/>
      </w:pPr>
      <w:r>
        <w:t xml:space="preserve">Als vereniging willen ze gerichte informatie geven doormiddel van hun website,clinics, lezingen en hun nieuwsbrief. </w:t>
      </w:r>
    </w:p>
    <w:p w:rsidR="00B62D41" w:rsidRDefault="00B62D41" w:rsidP="00554957">
      <w:pPr>
        <w:pStyle w:val="Tekstdocument1"/>
        <w:jc w:val="left"/>
      </w:pPr>
      <w:r>
        <w:t>De vereniging wil graag de bekendheid van deze rassen vergroten, door bijvoorbeeld paardenevenementen te organiseren</w:t>
      </w:r>
      <w:r w:rsidR="00625ADF">
        <w:t xml:space="preserve"> en </w:t>
      </w:r>
      <w:r w:rsidR="00D857AF">
        <w:t>artikelen te schrijven over S</w:t>
      </w:r>
      <w:r w:rsidR="00625ADF">
        <w:t>paanse paarden.</w:t>
      </w:r>
    </w:p>
    <w:p w:rsidR="00CF72CB" w:rsidRDefault="00CF72CB" w:rsidP="00554957">
      <w:pPr>
        <w:pStyle w:val="Tekstdocument1"/>
        <w:jc w:val="left"/>
      </w:pPr>
    </w:p>
    <w:p w:rsidR="00CF72CB" w:rsidRDefault="00CF72CB" w:rsidP="00554957">
      <w:pPr>
        <w:pStyle w:val="Tekstdocument1"/>
        <w:jc w:val="left"/>
      </w:pPr>
      <w:r>
        <w:t xml:space="preserve">Wij zullen voor deze vereniging </w:t>
      </w:r>
      <w:r w:rsidR="00E85CEA">
        <w:t xml:space="preserve">een </w:t>
      </w:r>
      <w:r w:rsidR="009A46A3">
        <w:t xml:space="preserve">achtergrond systeem maken in hun website </w:t>
      </w:r>
      <w:r w:rsidR="00663464">
        <w:t xml:space="preserve">waarin </w:t>
      </w:r>
      <w:r w:rsidR="005734E8">
        <w:t xml:space="preserve">ze klantgegevens kunnen </w:t>
      </w:r>
      <w:r w:rsidR="00081387">
        <w:t>muteren.</w:t>
      </w:r>
      <w:r w:rsidR="00C53434">
        <w:t xml:space="preserve"> Verder kunnen</w:t>
      </w:r>
      <w:r w:rsidR="001B4A24">
        <w:t xml:space="preserve"> ze facturen </w:t>
      </w:r>
      <w:r w:rsidR="00DB7544">
        <w:t>muteren en nieuwsbrieven aanmaken en versturen naar alle ingeshreven leden. Ook krijgen ze de mogelijkheid om documenten centraal te bewaren. Alle handelingen die de beheerders van dit systeem doen, zullen worden opgeslagen in een logbestand.</w:t>
      </w:r>
    </w:p>
    <w:p w:rsidR="007330AE" w:rsidRDefault="007330AE" w:rsidP="00554957">
      <w:pPr>
        <w:pStyle w:val="Tekstdocument1"/>
        <w:jc w:val="left"/>
      </w:pPr>
    </w:p>
    <w:p w:rsidR="008428E4" w:rsidRPr="00CE28BC" w:rsidRDefault="008428E4" w:rsidP="00554957">
      <w:pPr>
        <w:pStyle w:val="Tekstdocument1"/>
        <w:jc w:val="left"/>
      </w:pPr>
      <w:r>
        <w:t xml:space="preserve">Wij maken dit systeem omdat de vereniging momenteel </w:t>
      </w:r>
      <w:r w:rsidR="00450F4B">
        <w:t xml:space="preserve">dingen </w:t>
      </w:r>
      <w:r w:rsidR="00DC2C29">
        <w:t xml:space="preserve">op papier doet en </w:t>
      </w:r>
      <w:r w:rsidR="00556B43">
        <w:t>graag deze p</w:t>
      </w:r>
      <w:r w:rsidR="004E6CF9">
        <w:t>rocessen</w:t>
      </w:r>
      <w:r w:rsidR="0028432E">
        <w:t>/handelingen</w:t>
      </w:r>
      <w:r w:rsidR="00C4606C">
        <w:t xml:space="preserve"> wil digitaliseren. </w:t>
      </w:r>
    </w:p>
    <w:p w:rsidR="00FA2119" w:rsidRDefault="00FA2119">
      <w:pPr>
        <w:pStyle w:val="Heading2"/>
      </w:pPr>
      <w:bookmarkStart w:id="6" w:name="_Toc433708109"/>
      <w:r>
        <w:t>Algemeen</w:t>
      </w:r>
      <w:bookmarkEnd w:id="6"/>
    </w:p>
    <w:p w:rsidR="00FA2119" w:rsidRDefault="00FA2119">
      <w:pPr>
        <w:pStyle w:val="Tekstdocument1"/>
      </w:pPr>
      <w:r>
        <w:t xml:space="preserve">Dit </w:t>
      </w:r>
      <w:r w:rsidR="000A04EB">
        <w:t>Plan van Aanpak</w:t>
      </w:r>
      <w:r w:rsidR="00B33D77">
        <w:t xml:space="preserve"> beschrijft </w:t>
      </w:r>
      <w:r w:rsidR="003F681D">
        <w:t xml:space="preserve">hoe wij </w:t>
      </w:r>
      <w:r w:rsidR="00F20BA8">
        <w:t>het back-end systeem</w:t>
      </w:r>
      <w:r w:rsidR="00825F99">
        <w:t xml:space="preserve"> zullen gaan maken.</w:t>
      </w:r>
    </w:p>
    <w:p w:rsidR="00FA2119" w:rsidRDefault="00FA2119">
      <w:pPr>
        <w:pStyle w:val="Tekstdocument1"/>
      </w:pPr>
      <w:r>
        <w:t xml:space="preserve">Het </w:t>
      </w:r>
      <w:r w:rsidR="003D7282">
        <w:t>Plan van Aanpak</w:t>
      </w:r>
      <w:r>
        <w:t xml:space="preserve"> is tot stand gekomen na overleg met zowel intern betrokken personen als externe betrokkenen. De betrokken partijen in deze zijn:</w:t>
      </w:r>
    </w:p>
    <w:p w:rsidR="00FA2119" w:rsidRDefault="00642E68">
      <w:pPr>
        <w:pStyle w:val="Tekstopsomming"/>
        <w:numPr>
          <w:ilvl w:val="0"/>
          <w:numId w:val="2"/>
        </w:numPr>
      </w:pPr>
      <w:r>
        <w:t xml:space="preserve">Andalusier Vereniging, </w:t>
      </w:r>
      <w:r w:rsidR="00FA2119">
        <w:t xml:space="preserve"> als opdrachtgever van het project;</w:t>
      </w:r>
    </w:p>
    <w:p w:rsidR="00FA2119" w:rsidRDefault="008E58EA">
      <w:pPr>
        <w:pStyle w:val="Tekstopsomming"/>
        <w:numPr>
          <w:ilvl w:val="0"/>
          <w:numId w:val="2"/>
        </w:numPr>
      </w:pPr>
      <w:r>
        <w:t>Gerrit en Karin</w:t>
      </w:r>
      <w:r w:rsidR="00F83A78">
        <w:t xml:space="preserve">, als </w:t>
      </w:r>
      <w:r w:rsidR="00FA2119">
        <w:t>uitvoerder</w:t>
      </w:r>
      <w:r w:rsidR="00543B45">
        <w:t>s</w:t>
      </w:r>
      <w:bookmarkStart w:id="7" w:name="_GoBack"/>
      <w:bookmarkEnd w:id="7"/>
      <w:r w:rsidR="00FA2119">
        <w:t xml:space="preserve"> van het project zoals dit beschreven staat in dit </w:t>
      </w:r>
      <w:r w:rsidR="003D7282">
        <w:t>Plan van Aanpak</w:t>
      </w:r>
      <w:r w:rsidR="00FA2119">
        <w:t>.</w:t>
      </w:r>
    </w:p>
    <w:p w:rsidR="00FA2119" w:rsidRDefault="00FA2119">
      <w:pPr>
        <w:pStyle w:val="Tekstdocument1"/>
      </w:pPr>
      <w:r>
        <w:t xml:space="preserve">Het </w:t>
      </w:r>
      <w:r w:rsidR="005C29A0">
        <w:t>Plan van Aanpak</w:t>
      </w:r>
      <w:r>
        <w:t xml:space="preserve"> behelst de </w:t>
      </w:r>
      <w:r w:rsidR="003C701D">
        <w:t>realisatie</w:t>
      </w:r>
      <w:r>
        <w:t xml:space="preserve"> van </w:t>
      </w:r>
      <w:r w:rsidR="0049503C">
        <w:t>het back-end systeem</w:t>
      </w:r>
      <w:r w:rsidR="00394FD3">
        <w:t xml:space="preserve"> </w:t>
      </w:r>
      <w:r w:rsidR="009740CB">
        <w:t>dat</w:t>
      </w:r>
      <w:r w:rsidR="00394FD3">
        <w:t xml:space="preserve"> vermeld staat</w:t>
      </w:r>
      <w:r>
        <w:t xml:space="preserve"> in de opdracht van </w:t>
      </w:r>
      <w:r w:rsidR="002C07F3">
        <w:t>de vereniging</w:t>
      </w:r>
      <w:r>
        <w:t>, waarvoor opdracht gegeven</w:t>
      </w:r>
      <w:r w:rsidR="00E474C5">
        <w:t xml:space="preserve"> is</w:t>
      </w:r>
      <w:r>
        <w:t xml:space="preserve"> </w:t>
      </w:r>
      <w:r w:rsidR="00370F7A">
        <w:t>op 15</w:t>
      </w:r>
      <w:r w:rsidR="004E370D">
        <w:t>-10-15</w:t>
      </w:r>
      <w:r>
        <w:t>.</w:t>
      </w:r>
    </w:p>
    <w:p w:rsidR="00FA2119" w:rsidRDefault="00FA2119">
      <w:pPr>
        <w:pStyle w:val="Heading2"/>
      </w:pPr>
      <w:bookmarkStart w:id="8" w:name="_Toc433708110"/>
      <w:r>
        <w:t>Inhoud</w:t>
      </w:r>
      <w:bookmarkEnd w:id="8"/>
    </w:p>
    <w:p w:rsidR="00FA2119" w:rsidRDefault="00FA2119">
      <w:pPr>
        <w:pStyle w:val="Tekstdocument1"/>
      </w:pPr>
      <w:r>
        <w:t xml:space="preserve">Dit </w:t>
      </w:r>
      <w:r w:rsidR="003D7282">
        <w:t>Plan van Aanpak</w:t>
      </w:r>
      <w:r>
        <w:t xml:space="preserve"> dient duidelijkheid te verschaffen voor uitvoering van de </w:t>
      </w:r>
      <w:r w:rsidR="0071022A">
        <w:t>realisatie</w:t>
      </w:r>
      <w:r w:rsidR="00A50604">
        <w:t xml:space="preserve"> </w:t>
      </w:r>
      <w:r w:rsidR="001215F8">
        <w:t>en implementatie</w:t>
      </w:r>
      <w:r w:rsidR="00BF5A35">
        <w:t xml:space="preserve"> op de webserver</w:t>
      </w:r>
      <w:r>
        <w:t xml:space="preserve">. Het </w:t>
      </w:r>
      <w:r w:rsidR="003D7282">
        <w:t>Plan van Aanpak</w:t>
      </w:r>
      <w:r>
        <w:t xml:space="preserve"> bevat de volgende hoofdstukken:</w:t>
      </w:r>
    </w:p>
    <w:p w:rsidR="00FA2119" w:rsidRDefault="00E87891" w:rsidP="00E87891">
      <w:pPr>
        <w:pStyle w:val="Tekstnummering"/>
        <w:numPr>
          <w:ilvl w:val="0"/>
          <w:numId w:val="18"/>
        </w:numPr>
      </w:pPr>
      <w:r>
        <w:t>Inleiding</w:t>
      </w:r>
    </w:p>
    <w:p w:rsidR="00E87891" w:rsidRDefault="00E87891" w:rsidP="00E87891">
      <w:pPr>
        <w:pStyle w:val="Tekstnummering"/>
        <w:numPr>
          <w:ilvl w:val="0"/>
          <w:numId w:val="18"/>
        </w:numPr>
      </w:pPr>
      <w:r>
        <w:t>Achtergronden</w:t>
      </w:r>
    </w:p>
    <w:p w:rsidR="00E87891" w:rsidRDefault="00E87891" w:rsidP="00E87891">
      <w:pPr>
        <w:pStyle w:val="Tekstnummering"/>
        <w:numPr>
          <w:ilvl w:val="0"/>
          <w:numId w:val="18"/>
        </w:numPr>
      </w:pPr>
      <w:r>
        <w:t>Projectopdracht</w:t>
      </w:r>
    </w:p>
    <w:p w:rsidR="00E87891" w:rsidRDefault="00E87891" w:rsidP="00E87891">
      <w:pPr>
        <w:pStyle w:val="Tekstnummering"/>
        <w:numPr>
          <w:ilvl w:val="0"/>
          <w:numId w:val="18"/>
        </w:numPr>
      </w:pPr>
      <w:r>
        <w:t>Projectactiviteiten</w:t>
      </w:r>
    </w:p>
    <w:p w:rsidR="00E87891" w:rsidRDefault="00E87891" w:rsidP="00E87891">
      <w:pPr>
        <w:pStyle w:val="Tekstnummering"/>
        <w:numPr>
          <w:ilvl w:val="0"/>
          <w:numId w:val="18"/>
        </w:numPr>
      </w:pPr>
      <w:r>
        <w:t>Projectgrenzen</w:t>
      </w:r>
    </w:p>
    <w:p w:rsidR="00E87891" w:rsidRDefault="00E87891" w:rsidP="00E87891">
      <w:pPr>
        <w:pStyle w:val="Tekstnummering"/>
        <w:numPr>
          <w:ilvl w:val="0"/>
          <w:numId w:val="18"/>
        </w:numPr>
      </w:pPr>
      <w:r>
        <w:t>Producten</w:t>
      </w:r>
    </w:p>
    <w:p w:rsidR="00E87891" w:rsidRPr="00E87891" w:rsidRDefault="00E87891" w:rsidP="00E87891">
      <w:pPr>
        <w:pStyle w:val="Tekstnummering"/>
        <w:numPr>
          <w:ilvl w:val="0"/>
          <w:numId w:val="18"/>
        </w:numPr>
      </w:pPr>
      <w:r>
        <w:t>Projectorganisatie</w:t>
      </w:r>
    </w:p>
    <w:p w:rsidR="009A7460" w:rsidRDefault="009A7460" w:rsidP="00686177">
      <w:pPr>
        <w:pStyle w:val="Tekstdocument1"/>
        <w:jc w:val="left"/>
      </w:pPr>
    </w:p>
    <w:p w:rsidR="00FA2119" w:rsidRDefault="002650F9" w:rsidP="00686177">
      <w:pPr>
        <w:pStyle w:val="Tekstdocument1"/>
        <w:jc w:val="left"/>
      </w:pPr>
      <w:r>
        <w:t>Gerrit en Karin</w:t>
      </w:r>
      <w:r w:rsidR="005C29A0">
        <w:t xml:space="preserve"> </w:t>
      </w:r>
      <w:r w:rsidR="00FA2119">
        <w:t>dra</w:t>
      </w:r>
      <w:r>
        <w:t>gen</w:t>
      </w:r>
      <w:r w:rsidR="00FA2119">
        <w:t xml:space="preserve"> de verantwoordelijkheid van dit project zoals het in dit </w:t>
      </w:r>
      <w:r w:rsidR="003D7282">
        <w:t>Plan van Aanpak</w:t>
      </w:r>
      <w:r w:rsidR="00FA2119">
        <w:t xml:space="preserve"> beschreven staat na accordering van de opdrachtgever, mits er aan alle randvoorwaarden voldaan is door de partijen die hiervoor verantwoordelijk zijn. Bij de oplevering zal ook gecontroleerd worden op de functionaliteiten zoals deze in dit plan zijn vastgelegd.</w:t>
      </w:r>
    </w:p>
    <w:p w:rsidR="00FA2119" w:rsidRDefault="00FA2119">
      <w:pPr>
        <w:pStyle w:val="Tekstdocument1"/>
      </w:pPr>
    </w:p>
    <w:p w:rsidR="000A04EB" w:rsidRDefault="000A04EB" w:rsidP="000A04EB">
      <w:pPr>
        <w:pStyle w:val="Heading1"/>
      </w:pPr>
      <w:bookmarkStart w:id="9" w:name="_Toc66712267"/>
      <w:bookmarkStart w:id="10" w:name="_Toc433708111"/>
      <w:bookmarkStart w:id="11" w:name="_Toc8095080"/>
      <w:bookmarkStart w:id="12" w:name="_Toc8095283"/>
      <w:bookmarkStart w:id="13" w:name="_Toc353251463"/>
      <w:bookmarkStart w:id="14" w:name="_Toc353252867"/>
      <w:bookmarkStart w:id="15" w:name="_Toc353263468"/>
      <w:bookmarkStart w:id="16" w:name="_Toc353327409"/>
      <w:bookmarkStart w:id="17" w:name="_Toc353327734"/>
      <w:bookmarkStart w:id="18" w:name="_Toc353327884"/>
      <w:bookmarkStart w:id="19" w:name="_Toc353327955"/>
      <w:bookmarkStart w:id="20" w:name="_Toc353337085"/>
      <w:bookmarkStart w:id="21" w:name="_Toc354455613"/>
      <w:bookmarkStart w:id="22" w:name="_Toc354455967"/>
      <w:bookmarkStart w:id="23" w:name="_Toc354456073"/>
      <w:bookmarkStart w:id="24" w:name="_Toc354456267"/>
      <w:r>
        <w:lastRenderedPageBreak/>
        <w:t>De projectopdracht</w:t>
      </w:r>
      <w:bookmarkEnd w:id="9"/>
      <w:bookmarkEnd w:id="10"/>
    </w:p>
    <w:p w:rsidR="000A04EB" w:rsidRDefault="000A04EB" w:rsidP="000A04EB">
      <w:pPr>
        <w:pStyle w:val="Heading2"/>
      </w:pPr>
      <w:bookmarkStart w:id="25" w:name="_Toc433708112"/>
      <w:r>
        <w:t>Doel</w:t>
      </w:r>
      <w:bookmarkEnd w:id="25"/>
    </w:p>
    <w:p w:rsidR="00862F68" w:rsidRPr="00862F68" w:rsidRDefault="00862F68" w:rsidP="00737A4F">
      <w:pPr>
        <w:pStyle w:val="Tekstdocument1"/>
        <w:jc w:val="left"/>
      </w:pPr>
      <w:r>
        <w:t>Het doel van dit project is het administreren va</w:t>
      </w:r>
      <w:r w:rsidR="006B5351">
        <w:t>n don</w:t>
      </w:r>
      <w:r w:rsidR="00362D2A">
        <w:t xml:space="preserve">ateurs te vergemakkelijken. </w:t>
      </w:r>
      <w:r w:rsidR="003A0EA3">
        <w:t xml:space="preserve">Ook een elementair punt is het </w:t>
      </w:r>
      <w:r w:rsidR="001C55FA">
        <w:t xml:space="preserve">systematiseren van </w:t>
      </w:r>
      <w:r w:rsidR="00335E24">
        <w:t>vele taken die nu met de hand worden gedaan.</w:t>
      </w:r>
      <w:r w:rsidR="00410103">
        <w:t xml:space="preserve"> Hierdoor kunnen de beheerders van deze vereniging makkelijker </w:t>
      </w:r>
      <w:r w:rsidR="00BD6349">
        <w:t xml:space="preserve">vereniginggerelateerde </w:t>
      </w:r>
      <w:r w:rsidR="00410103">
        <w:t xml:space="preserve">gegevens </w:t>
      </w:r>
      <w:r w:rsidR="00631013">
        <w:t>bewerken of aanpassen</w:t>
      </w:r>
      <w:r w:rsidR="00410103">
        <w:t>.</w:t>
      </w:r>
    </w:p>
    <w:p w:rsidR="00957488" w:rsidRPr="00957488" w:rsidRDefault="000A04EB" w:rsidP="00957488">
      <w:pPr>
        <w:pStyle w:val="Heading2"/>
      </w:pPr>
      <w:bookmarkStart w:id="26" w:name="_Toc433708113"/>
      <w:r>
        <w:t>Resultaat</w:t>
      </w:r>
      <w:bookmarkEnd w:id="26"/>
    </w:p>
    <w:p w:rsidR="00CF0AEC" w:rsidRPr="00CF0AEC" w:rsidRDefault="00321EC4" w:rsidP="00CF0AEC">
      <w:pPr>
        <w:pStyle w:val="Tekstdocument1"/>
      </w:pPr>
      <w:r>
        <w:t xml:space="preserve">Het resultaat van dit project is </w:t>
      </w:r>
      <w:r w:rsidR="00010E37">
        <w:t>een back-end voor de website van de Andalusier Vereniging.</w:t>
      </w:r>
    </w:p>
    <w:p w:rsidR="00F12CCD" w:rsidRDefault="00F12CCD" w:rsidP="00F12CCD">
      <w:pPr>
        <w:pStyle w:val="Heading2"/>
      </w:pPr>
      <w:bookmarkStart w:id="27" w:name="_Toc433708114"/>
      <w:r>
        <w:t>Huidige situatie</w:t>
      </w:r>
      <w:bookmarkEnd w:id="27"/>
    </w:p>
    <w:p w:rsidR="00A756A8" w:rsidRDefault="004E1876" w:rsidP="00907300">
      <w:pPr>
        <w:pStyle w:val="Tekstdocument1"/>
        <w:jc w:val="left"/>
      </w:pPr>
      <w:r>
        <w:t>D</w:t>
      </w:r>
      <w:r w:rsidR="006A6C91">
        <w:t>e vereniging</w:t>
      </w:r>
      <w:r w:rsidR="00CF7308">
        <w:t xml:space="preserve"> </w:t>
      </w:r>
      <w:r w:rsidR="006B2B81">
        <w:t>heeft</w:t>
      </w:r>
      <w:r w:rsidR="006A6C91">
        <w:t xml:space="preserve"> alleen een informatieve website. </w:t>
      </w:r>
      <w:r w:rsidR="00D41A96">
        <w:t>De</w:t>
      </w:r>
      <w:r w:rsidR="00B77B92">
        <w:t xml:space="preserve"> nieuwe</w:t>
      </w:r>
      <w:r w:rsidR="00D41A96">
        <w:t xml:space="preserve"> leden kunnen zich via de website niet inschrijven</w:t>
      </w:r>
      <w:r w:rsidR="009F7E1D">
        <w:t xml:space="preserve">, dit is een knelpunt. Momenteel </w:t>
      </w:r>
      <w:r w:rsidR="005776AB">
        <w:t>wordt</w:t>
      </w:r>
      <w:r w:rsidR="00D41A96">
        <w:t xml:space="preserve"> dit handmatig</w:t>
      </w:r>
      <w:r w:rsidR="00831880">
        <w:t xml:space="preserve"> </w:t>
      </w:r>
      <w:r w:rsidR="00034333">
        <w:t xml:space="preserve">gedaan </w:t>
      </w:r>
      <w:r w:rsidR="00831880">
        <w:t>door de beheer</w:t>
      </w:r>
      <w:r w:rsidR="00B636E1">
        <w:t xml:space="preserve">ders van </w:t>
      </w:r>
      <w:r w:rsidR="000A4DB4">
        <w:t>de vereniging</w:t>
      </w:r>
      <w:r w:rsidR="00B636E1">
        <w:t>(via brieven</w:t>
      </w:r>
      <w:r w:rsidR="00831880">
        <w:t>)</w:t>
      </w:r>
      <w:r w:rsidR="00D41A96">
        <w:t>.</w:t>
      </w:r>
      <w:r w:rsidR="00CC0497">
        <w:t xml:space="preserve"> </w:t>
      </w:r>
      <w:r w:rsidR="00D35AC2">
        <w:t>V</w:t>
      </w:r>
      <w:r w:rsidR="002A2753">
        <w:t xml:space="preserve">erder kunnen de beheerders geen </w:t>
      </w:r>
      <w:r w:rsidR="003F5542">
        <w:t xml:space="preserve">ledenlijst opvragen </w:t>
      </w:r>
      <w:r w:rsidR="002A2753">
        <w:t xml:space="preserve">, </w:t>
      </w:r>
      <w:r w:rsidR="003F5542">
        <w:t>é</w:t>
      </w:r>
      <w:r w:rsidR="00B82B7B">
        <w:t>é</w:t>
      </w:r>
      <w:r w:rsidR="00E45FF4">
        <w:t>n iemand houdt dit bij in een Excel-bestand op haar har</w:t>
      </w:r>
      <w:r w:rsidR="00366031">
        <w:t xml:space="preserve">de schijf. </w:t>
      </w:r>
      <w:r w:rsidR="00E5739E">
        <w:t xml:space="preserve"> </w:t>
      </w:r>
      <w:bookmarkStart w:id="28" w:name="_Toc473425319"/>
      <w:r w:rsidR="00D62112">
        <w:t xml:space="preserve">Ze moeten de brieven </w:t>
      </w:r>
      <w:r w:rsidR="0035237F">
        <w:t xml:space="preserve">delen </w:t>
      </w:r>
      <w:r w:rsidR="00DF1FC0">
        <w:t xml:space="preserve">via </w:t>
      </w:r>
      <w:r w:rsidR="00464E77">
        <w:t xml:space="preserve">een email. </w:t>
      </w:r>
      <w:r w:rsidR="0096355E">
        <w:t>De nieuwsbrief wordt op dit</w:t>
      </w:r>
      <w:r w:rsidR="00847D74">
        <w:t xml:space="preserve"> moment handmatig </w:t>
      </w:r>
      <w:r w:rsidR="00AD31B5">
        <w:t>getyp</w:t>
      </w:r>
      <w:r w:rsidR="00A030FB">
        <w:t>t</w:t>
      </w:r>
      <w:r w:rsidR="00AD31B5">
        <w:t xml:space="preserve"> in een word bestand</w:t>
      </w:r>
      <w:r w:rsidR="00B0465E">
        <w:t xml:space="preserve">, </w:t>
      </w:r>
      <w:r w:rsidR="0066158B">
        <w:t>uit</w:t>
      </w:r>
      <w:r w:rsidR="00B0465E">
        <w:t xml:space="preserve">geprint en dan </w:t>
      </w:r>
      <w:r w:rsidR="00847D74">
        <w:t xml:space="preserve">via de </w:t>
      </w:r>
      <w:r w:rsidR="009775B5">
        <w:t>post</w:t>
      </w:r>
      <w:r w:rsidR="00847D74">
        <w:t xml:space="preserve"> vers</w:t>
      </w:r>
      <w:r w:rsidR="00E732E3">
        <w:t>tuurd</w:t>
      </w:r>
      <w:r w:rsidR="00D845D2">
        <w:t>, ook dit is een knelpunt</w:t>
      </w:r>
      <w:r w:rsidR="009E786B">
        <w:t>.</w:t>
      </w:r>
    </w:p>
    <w:p w:rsidR="00F12CCD" w:rsidRDefault="00F12CCD" w:rsidP="00C043F7">
      <w:pPr>
        <w:pStyle w:val="Heading2"/>
      </w:pPr>
      <w:bookmarkStart w:id="29" w:name="_Toc433708115"/>
      <w:r>
        <w:t>Gewenste situatie</w:t>
      </w:r>
      <w:bookmarkEnd w:id="28"/>
      <w:bookmarkEnd w:id="29"/>
    </w:p>
    <w:p w:rsidR="002F2CD0" w:rsidRDefault="00B119A1" w:rsidP="00B119A1">
      <w:pPr>
        <w:pStyle w:val="Tekstdocument1"/>
      </w:pPr>
      <w:r>
        <w:t xml:space="preserve">Leden kunnen zich inschrijven via de website en de beheerders kunnen alle leden in een lijst zien, en die lijst ook muteren. Verder kunnen de beheerders al de benodigde documenten van elkaar inzien en sommigen eventueel ook veranderen. </w:t>
      </w:r>
      <w:r w:rsidR="002F2CD0">
        <w:t xml:space="preserve">Het systeem zal een email </w:t>
      </w:r>
      <w:r w:rsidR="007A59D1">
        <w:t xml:space="preserve">sturen </w:t>
      </w:r>
      <w:r w:rsidR="002F2CD0">
        <w:t xml:space="preserve">naar </w:t>
      </w:r>
      <w:r w:rsidR="00A52EF8">
        <w:t>het algemeen</w:t>
      </w:r>
      <w:r w:rsidR="001D2C3E">
        <w:t xml:space="preserve"> </w:t>
      </w:r>
      <w:r w:rsidR="00A52EF8">
        <w:t>bestuurslid</w:t>
      </w:r>
      <w:r w:rsidR="002F2CD0">
        <w:t xml:space="preserve"> als er een nieuw lid is ingeschreven.</w:t>
      </w:r>
    </w:p>
    <w:p w:rsidR="00CC327A" w:rsidRDefault="00CC327A" w:rsidP="00B119A1">
      <w:pPr>
        <w:pStyle w:val="Tekstdocument1"/>
      </w:pPr>
    </w:p>
    <w:p w:rsidR="00D27487" w:rsidRDefault="00A2710A" w:rsidP="00B119A1">
      <w:pPr>
        <w:pStyle w:val="Tekstdocument1"/>
      </w:pPr>
      <w:r>
        <w:t xml:space="preserve">In ons systeem </w:t>
      </w:r>
      <w:r w:rsidR="00B119A1">
        <w:t xml:space="preserve">hebben </w:t>
      </w:r>
      <w:r w:rsidR="004A2E89">
        <w:t xml:space="preserve">beheerders </w:t>
      </w:r>
      <w:r w:rsidR="00B119A1">
        <w:t>de mogelijkheid om een nieuwsbrief te</w:t>
      </w:r>
      <w:r w:rsidR="005068DB">
        <w:t xml:space="preserve"> maken en daarna te</w:t>
      </w:r>
      <w:r w:rsidR="00B119A1">
        <w:t xml:space="preserve"> </w:t>
      </w:r>
      <w:r w:rsidR="00C937FB">
        <w:t>emailen</w:t>
      </w:r>
      <w:r w:rsidR="00B119A1">
        <w:t xml:space="preserve"> </w:t>
      </w:r>
      <w:r w:rsidR="00F84CD1">
        <w:t>naar</w:t>
      </w:r>
      <w:r w:rsidR="00B119A1">
        <w:t xml:space="preserve"> alle leden die hiervoor zijn ingeschreven.</w:t>
      </w:r>
      <w:r w:rsidR="003E6678">
        <w:t xml:space="preserve"> </w:t>
      </w:r>
      <w:r w:rsidR="00E710F1">
        <w:t xml:space="preserve">De beheerders kunnen een lijst met alle facturen </w:t>
      </w:r>
      <w:r w:rsidR="007F0804">
        <w:t xml:space="preserve">van eigenkosten </w:t>
      </w:r>
      <w:r w:rsidR="00E710F1">
        <w:t>z</w:t>
      </w:r>
      <w:r w:rsidR="0042308B">
        <w:t xml:space="preserve">ien en de penningmeester kan de betaalde facturen afvinken. </w:t>
      </w:r>
      <w:r w:rsidR="00B63FDB">
        <w:t xml:space="preserve">Verder zullen er PDF’s kunnen worden gegenereerd van </w:t>
      </w:r>
      <w:r w:rsidR="008D2A4D">
        <w:t xml:space="preserve">de </w:t>
      </w:r>
      <w:r w:rsidR="00B63FDB">
        <w:t xml:space="preserve">facturen. </w:t>
      </w:r>
      <w:r w:rsidR="00C06FF1">
        <w:t xml:space="preserve"> </w:t>
      </w:r>
      <w:r w:rsidR="00E4676B">
        <w:t xml:space="preserve">Ook </w:t>
      </w:r>
      <w:r w:rsidR="001305C3">
        <w:t>kunnen de beheerders via het</w:t>
      </w:r>
      <w:r w:rsidR="00E4676B">
        <w:t xml:space="preserve"> syste</w:t>
      </w:r>
      <w:r w:rsidR="00F332DE">
        <w:t>em de contributie kunnen muteren.</w:t>
      </w:r>
    </w:p>
    <w:p w:rsidR="009649BA" w:rsidRDefault="009649BA" w:rsidP="00B119A1">
      <w:pPr>
        <w:pStyle w:val="Tekstdocument1"/>
      </w:pPr>
      <w:r>
        <w:t xml:space="preserve">Het systeem zal onderscheidt maken tussen de verschillende functies van de </w:t>
      </w:r>
      <w:r w:rsidR="00C61EEE">
        <w:t>beheerders</w:t>
      </w:r>
      <w:r>
        <w:t xml:space="preserve"> en hierop de permissies bepalen.</w:t>
      </w:r>
      <w:r w:rsidR="00CD5AF9">
        <w:t xml:space="preserve"> D</w:t>
      </w:r>
      <w:r w:rsidR="00A03F4F">
        <w:t>e penningmeester</w:t>
      </w:r>
      <w:r w:rsidR="00F11B17">
        <w:t>(es)</w:t>
      </w:r>
      <w:r w:rsidR="00DD730D">
        <w:t xml:space="preserve"> zal dus </w:t>
      </w:r>
      <w:r w:rsidR="00DE1FF2">
        <w:t>bijvoorbeeld een factuur kunnen aanmaken</w:t>
      </w:r>
      <w:r w:rsidR="00266493">
        <w:t xml:space="preserve"> en de nieuwsbriefmanager zal dan </w:t>
      </w:r>
      <w:r w:rsidR="006E0AA7">
        <w:t>een nieuwsbrief kunnen aanmaken en versturen.</w:t>
      </w:r>
    </w:p>
    <w:p w:rsidR="000A04EB" w:rsidRDefault="000A04EB" w:rsidP="000A04EB">
      <w:pPr>
        <w:pStyle w:val="Heading1"/>
      </w:pPr>
      <w:bookmarkStart w:id="30" w:name="_Toc66712268"/>
      <w:bookmarkStart w:id="31" w:name="_Toc433708116"/>
      <w:bookmarkEnd w:id="11"/>
      <w:bookmarkEnd w:id="12"/>
      <w:r>
        <w:lastRenderedPageBreak/>
        <w:t>Projectactiviteiten</w:t>
      </w:r>
      <w:bookmarkEnd w:id="30"/>
      <w:bookmarkEnd w:id="31"/>
    </w:p>
    <w:p w:rsidR="002156F3" w:rsidRDefault="00C464CE" w:rsidP="00861AC7">
      <w:pPr>
        <w:pStyle w:val="Tekstopsomming"/>
        <w:numPr>
          <w:ilvl w:val="0"/>
          <w:numId w:val="2"/>
        </w:numPr>
        <w:tabs>
          <w:tab w:val="clear" w:pos="1418"/>
          <w:tab w:val="left" w:pos="3402"/>
          <w:tab w:val="left" w:pos="3686"/>
        </w:tabs>
      </w:pPr>
      <w:bookmarkStart w:id="32" w:name="_Toc8095081"/>
      <w:bookmarkStart w:id="33" w:name="_Toc8095284"/>
      <w:r>
        <w:t>Inleidingsgesprek</w:t>
      </w:r>
      <w:r w:rsidR="00C80AFA">
        <w:t xml:space="preserve"> en systeemeisen vaststellen</w:t>
      </w:r>
      <w:r w:rsidR="003F022D">
        <w:t>.</w:t>
      </w:r>
    </w:p>
    <w:p w:rsidR="00C464CE" w:rsidRDefault="00F5378E" w:rsidP="00861AC7">
      <w:pPr>
        <w:pStyle w:val="Tekstopsomming"/>
        <w:numPr>
          <w:ilvl w:val="0"/>
          <w:numId w:val="2"/>
        </w:numPr>
        <w:tabs>
          <w:tab w:val="clear" w:pos="1418"/>
          <w:tab w:val="left" w:pos="3402"/>
          <w:tab w:val="left" w:pos="3686"/>
        </w:tabs>
      </w:pPr>
      <w:r>
        <w:t>Plan van Aanpak maken</w:t>
      </w:r>
      <w:r w:rsidR="00B61881">
        <w:t>.</w:t>
      </w:r>
    </w:p>
    <w:p w:rsidR="005D6E31" w:rsidRDefault="004E36C1" w:rsidP="005D6E31">
      <w:pPr>
        <w:pStyle w:val="Tekstopsomming"/>
        <w:numPr>
          <w:ilvl w:val="0"/>
          <w:numId w:val="2"/>
        </w:numPr>
        <w:tabs>
          <w:tab w:val="clear" w:pos="1418"/>
          <w:tab w:val="left" w:pos="3402"/>
          <w:tab w:val="left" w:pos="3686"/>
        </w:tabs>
      </w:pPr>
      <w:r>
        <w:t>Functioneel ontwerp sch</w:t>
      </w:r>
      <w:r w:rsidR="00D02817">
        <w:t>r</w:t>
      </w:r>
      <w:r>
        <w:t>ijven</w:t>
      </w:r>
      <w:r w:rsidR="003D30C5">
        <w:t>.</w:t>
      </w:r>
      <w:r w:rsidR="005D6E31" w:rsidRPr="005D6E31">
        <w:t xml:space="preserve"> </w:t>
      </w:r>
    </w:p>
    <w:p w:rsidR="00516F39" w:rsidRDefault="005D6E31" w:rsidP="005D6E31">
      <w:pPr>
        <w:pStyle w:val="Tekstopsomming"/>
        <w:numPr>
          <w:ilvl w:val="0"/>
          <w:numId w:val="2"/>
        </w:numPr>
        <w:tabs>
          <w:tab w:val="clear" w:pos="1418"/>
          <w:tab w:val="left" w:pos="3402"/>
          <w:tab w:val="left" w:pos="3686"/>
        </w:tabs>
      </w:pPr>
      <w:r>
        <w:t>Vervolggesprek</w:t>
      </w:r>
      <w:r w:rsidR="00171ECD">
        <w:t>.</w:t>
      </w:r>
    </w:p>
    <w:p w:rsidR="00DC7FB0" w:rsidRDefault="00C9428D" w:rsidP="00861AC7">
      <w:pPr>
        <w:pStyle w:val="Tekstopsomming"/>
        <w:numPr>
          <w:ilvl w:val="0"/>
          <w:numId w:val="2"/>
        </w:numPr>
        <w:tabs>
          <w:tab w:val="clear" w:pos="1418"/>
          <w:tab w:val="left" w:pos="3402"/>
          <w:tab w:val="left" w:pos="3686"/>
        </w:tabs>
      </w:pPr>
      <w:r>
        <w:t xml:space="preserve">Technisch ontwerp </w:t>
      </w:r>
      <w:r w:rsidR="00AF08DB">
        <w:t>maken</w:t>
      </w:r>
      <w:r w:rsidR="00973D4D">
        <w:t xml:space="preserve"> (voor onszelf) </w:t>
      </w:r>
      <w:r w:rsidR="005B662C">
        <w:t>.</w:t>
      </w:r>
    </w:p>
    <w:p w:rsidR="00456DB8" w:rsidRDefault="00456DB8" w:rsidP="00861AC7">
      <w:pPr>
        <w:pStyle w:val="Tekstopsomming"/>
        <w:numPr>
          <w:ilvl w:val="0"/>
          <w:numId w:val="2"/>
        </w:numPr>
        <w:tabs>
          <w:tab w:val="clear" w:pos="1418"/>
          <w:tab w:val="left" w:pos="3402"/>
          <w:tab w:val="left" w:pos="3686"/>
        </w:tabs>
      </w:pPr>
      <w:r>
        <w:t>Realisatie van het systeem.</w:t>
      </w:r>
    </w:p>
    <w:p w:rsidR="008B2033" w:rsidRDefault="00AA299A" w:rsidP="00C519B0">
      <w:pPr>
        <w:pStyle w:val="Tekstopsomming"/>
        <w:numPr>
          <w:ilvl w:val="0"/>
          <w:numId w:val="2"/>
        </w:numPr>
        <w:tabs>
          <w:tab w:val="clear" w:pos="1418"/>
          <w:tab w:val="left" w:pos="3402"/>
          <w:tab w:val="left" w:pos="3686"/>
        </w:tabs>
      </w:pPr>
      <w:r>
        <w:t>Testen uitvoeren</w:t>
      </w:r>
      <w:r w:rsidR="00171ECD">
        <w:t>.</w:t>
      </w:r>
    </w:p>
    <w:p w:rsidR="00B209F6" w:rsidRDefault="00B209F6" w:rsidP="00C519B0">
      <w:pPr>
        <w:pStyle w:val="Tekstopsomming"/>
        <w:numPr>
          <w:ilvl w:val="0"/>
          <w:numId w:val="2"/>
        </w:numPr>
        <w:tabs>
          <w:tab w:val="clear" w:pos="1418"/>
          <w:tab w:val="left" w:pos="3402"/>
          <w:tab w:val="left" w:pos="3686"/>
        </w:tabs>
      </w:pPr>
      <w:r>
        <w:t xml:space="preserve">Oplevering in de vorm van een </w:t>
      </w:r>
      <w:r w:rsidR="00A033C1">
        <w:t>demonstratie</w:t>
      </w:r>
      <w:r w:rsidR="00F666B5">
        <w:t>/presentatie</w:t>
      </w:r>
      <w:r>
        <w:t>.</w:t>
      </w:r>
    </w:p>
    <w:p w:rsidR="00861AC7" w:rsidRDefault="00BF16FE" w:rsidP="00BF16FE">
      <w:pPr>
        <w:pStyle w:val="Tekstopsomming"/>
        <w:tabs>
          <w:tab w:val="clear" w:pos="1418"/>
          <w:tab w:val="left" w:pos="5820"/>
        </w:tabs>
        <w:ind w:firstLine="0"/>
      </w:pPr>
      <w:r>
        <w:tab/>
      </w:r>
    </w:p>
    <w:p w:rsidR="000A04EB" w:rsidRDefault="000A04EB" w:rsidP="00F12CCD">
      <w:pPr>
        <w:pStyle w:val="Tekstdocument1"/>
      </w:pPr>
    </w:p>
    <w:p w:rsidR="000A04EB" w:rsidRDefault="000A04EB" w:rsidP="000A04EB">
      <w:pPr>
        <w:pStyle w:val="Heading1"/>
      </w:pPr>
      <w:bookmarkStart w:id="34" w:name="_Toc66712269"/>
      <w:bookmarkStart w:id="35" w:name="_Toc433708118"/>
      <w:bookmarkEnd w:id="32"/>
      <w:bookmarkEnd w:id="33"/>
      <w:r>
        <w:lastRenderedPageBreak/>
        <w:t>Projectgrenzen</w:t>
      </w:r>
      <w:bookmarkEnd w:id="34"/>
      <w:bookmarkEnd w:id="35"/>
    </w:p>
    <w:p w:rsidR="00A53B78" w:rsidRDefault="00A53B78" w:rsidP="00F12CCD">
      <w:pPr>
        <w:pStyle w:val="Heading2"/>
      </w:pPr>
      <w:bookmarkStart w:id="36" w:name="_Toc433708119"/>
      <w:bookmarkStart w:id="37" w:name="_Toc467393531"/>
      <w:bookmarkStart w:id="38" w:name="_Toc395087554"/>
      <w:bookmarkStart w:id="39" w:name="_Toc8095082"/>
      <w:bookmarkStart w:id="40" w:name="_Toc8095285"/>
      <w:r>
        <w:t>Projectgrenzen</w:t>
      </w:r>
      <w:bookmarkEnd w:id="36"/>
    </w:p>
    <w:p w:rsidR="00A53B78" w:rsidRDefault="00EE458F" w:rsidP="00A53B78">
      <w:pPr>
        <w:pStyle w:val="Tekstdocument1"/>
      </w:pPr>
      <w:r>
        <w:t xml:space="preserve">Binnen dit project vallen </w:t>
      </w:r>
      <w:r>
        <w:rPr>
          <w:b/>
        </w:rPr>
        <w:t>wel</w:t>
      </w:r>
      <w:r>
        <w:t xml:space="preserve"> de volgende zaken:</w:t>
      </w:r>
    </w:p>
    <w:p w:rsidR="00EE458F" w:rsidRDefault="00EE458F" w:rsidP="00EE458F">
      <w:pPr>
        <w:pStyle w:val="Tekstdocument1"/>
        <w:numPr>
          <w:ilvl w:val="0"/>
          <w:numId w:val="12"/>
        </w:numPr>
      </w:pPr>
      <w:r>
        <w:t>Wij leveren een Plan van Aanpak op.</w:t>
      </w:r>
    </w:p>
    <w:p w:rsidR="00DF5D71" w:rsidRDefault="00DF5D71" w:rsidP="00D77953">
      <w:pPr>
        <w:pStyle w:val="Tekstdocument1"/>
        <w:numPr>
          <w:ilvl w:val="0"/>
          <w:numId w:val="12"/>
        </w:numPr>
      </w:pPr>
      <w:r>
        <w:t>Wij leveren een functioneel ontwerp op.</w:t>
      </w:r>
    </w:p>
    <w:p w:rsidR="00EE458F" w:rsidRDefault="00EE458F" w:rsidP="00EE458F">
      <w:pPr>
        <w:pStyle w:val="Tekstdocument1"/>
        <w:numPr>
          <w:ilvl w:val="0"/>
          <w:numId w:val="12"/>
        </w:numPr>
      </w:pPr>
      <w:r>
        <w:t>Wij leveren een back-end systeem op met al zijn beschreven functionaliteit.</w:t>
      </w:r>
    </w:p>
    <w:p w:rsidR="000F2BC4" w:rsidRDefault="000F2BC4" w:rsidP="00EE458F">
      <w:pPr>
        <w:pStyle w:val="Tekstdocument1"/>
        <w:numPr>
          <w:ilvl w:val="0"/>
          <w:numId w:val="12"/>
        </w:numPr>
      </w:pPr>
      <w:r>
        <w:t>Wij helpen met het installeren van de applicatie.</w:t>
      </w:r>
    </w:p>
    <w:p w:rsidR="00C20493" w:rsidRDefault="00DA5C15" w:rsidP="00C20493">
      <w:pPr>
        <w:pStyle w:val="Tekstdocument1"/>
        <w:numPr>
          <w:ilvl w:val="1"/>
          <w:numId w:val="12"/>
        </w:numPr>
      </w:pPr>
      <w:r>
        <w:t>E</w:t>
      </w:r>
      <w:r w:rsidR="00C20493">
        <w:t xml:space="preserve">ventueel </w:t>
      </w:r>
      <w:r>
        <w:t xml:space="preserve">ook met </w:t>
      </w:r>
      <w:r w:rsidR="00C20493">
        <w:t>het kieze</w:t>
      </w:r>
      <w:r w:rsidR="00D87F16">
        <w:t>n van een nieuwe webhost.</w:t>
      </w:r>
    </w:p>
    <w:p w:rsidR="00FC20FD" w:rsidRDefault="005B3521" w:rsidP="00BB096D">
      <w:pPr>
        <w:pStyle w:val="Tekstdocument1"/>
        <w:numPr>
          <w:ilvl w:val="0"/>
          <w:numId w:val="12"/>
        </w:numPr>
        <w:jc w:val="left"/>
      </w:pPr>
      <w:r>
        <w:t xml:space="preserve">Wij leveren een handleiding bij de applicatie, zodat u </w:t>
      </w:r>
      <w:r w:rsidR="00FC20FD">
        <w:t>de applicatie kunt snappen en gebruiken.</w:t>
      </w:r>
    </w:p>
    <w:p w:rsidR="00D30F60" w:rsidRDefault="00D30F60" w:rsidP="00EE458F">
      <w:pPr>
        <w:pStyle w:val="Tekstdocument1"/>
        <w:numPr>
          <w:ilvl w:val="0"/>
          <w:numId w:val="12"/>
        </w:numPr>
      </w:pPr>
      <w:r>
        <w:t xml:space="preserve">Wij presenteren </w:t>
      </w:r>
      <w:r w:rsidR="00065754">
        <w:t>het back-end systeem</w:t>
      </w:r>
      <w:r>
        <w:t>.</w:t>
      </w:r>
    </w:p>
    <w:p w:rsidR="00E501FB" w:rsidRDefault="00E501FB" w:rsidP="001F604C">
      <w:pPr>
        <w:pStyle w:val="Tekstdocument1"/>
        <w:ind w:left="720"/>
      </w:pPr>
    </w:p>
    <w:p w:rsidR="000F2BC4" w:rsidRDefault="000F2BC4" w:rsidP="000F2BC4">
      <w:pPr>
        <w:pStyle w:val="Tekstdocument1"/>
      </w:pPr>
      <w:r>
        <w:t xml:space="preserve">Binnen dit project vallen </w:t>
      </w:r>
      <w:r>
        <w:rPr>
          <w:b/>
        </w:rPr>
        <w:t xml:space="preserve">niet </w:t>
      </w:r>
      <w:r>
        <w:t>de volgende zaken:</w:t>
      </w:r>
    </w:p>
    <w:p w:rsidR="000F2BC4" w:rsidRDefault="000F2BC4" w:rsidP="000F2BC4">
      <w:pPr>
        <w:pStyle w:val="Tekstdocument1"/>
        <w:numPr>
          <w:ilvl w:val="0"/>
          <w:numId w:val="12"/>
        </w:numPr>
      </w:pPr>
      <w:r>
        <w:t>Wij leveren geen kosten en baten verslag, dit is niet van toepassing.</w:t>
      </w:r>
    </w:p>
    <w:p w:rsidR="000F2BC4" w:rsidRDefault="000F2BC4" w:rsidP="000F2BC4">
      <w:pPr>
        <w:pStyle w:val="Tekstdocument1"/>
        <w:numPr>
          <w:ilvl w:val="0"/>
          <w:numId w:val="12"/>
        </w:numPr>
      </w:pPr>
      <w:r>
        <w:t>Wij leveren geen updates of upgrades meer, nadat de applicatie is opgeleverd.</w:t>
      </w:r>
    </w:p>
    <w:p w:rsidR="00414025" w:rsidRDefault="0044590B" w:rsidP="00414025">
      <w:pPr>
        <w:pStyle w:val="Tekstdocument1"/>
        <w:numPr>
          <w:ilvl w:val="0"/>
          <w:numId w:val="12"/>
        </w:numPr>
      </w:pPr>
      <w:r>
        <w:t>Wij leveren geen kwaliteit- en risicoanalyse verslag op.</w:t>
      </w:r>
    </w:p>
    <w:p w:rsidR="000F2BC4" w:rsidRPr="000F2BC4" w:rsidRDefault="000F2BC4" w:rsidP="001622D5">
      <w:pPr>
        <w:pStyle w:val="Tekstdocument1"/>
        <w:ind w:left="720"/>
      </w:pPr>
    </w:p>
    <w:p w:rsidR="00F12CCD" w:rsidRDefault="00F12CCD" w:rsidP="00F12CCD">
      <w:pPr>
        <w:pStyle w:val="Heading2"/>
      </w:pPr>
      <w:bookmarkStart w:id="41" w:name="_Toc433708120"/>
      <w:r>
        <w:t>Bereik</w:t>
      </w:r>
      <w:bookmarkEnd w:id="37"/>
      <w:bookmarkEnd w:id="38"/>
      <w:bookmarkEnd w:id="41"/>
    </w:p>
    <w:p w:rsidR="00C5630B" w:rsidRDefault="00C5630B" w:rsidP="00C5630B">
      <w:pPr>
        <w:pStyle w:val="Tekstdocument1"/>
        <w:numPr>
          <w:ilvl w:val="0"/>
          <w:numId w:val="15"/>
        </w:numPr>
        <w:rPr>
          <w:b/>
        </w:rPr>
      </w:pPr>
      <w:r>
        <w:rPr>
          <w:b/>
        </w:rPr>
        <w:t xml:space="preserve">   </w:t>
      </w:r>
      <w:r w:rsidRPr="00181B8A">
        <w:rPr>
          <w:b/>
        </w:rPr>
        <w:t>Plan van Aanpak</w:t>
      </w:r>
    </w:p>
    <w:p w:rsidR="00C5630B" w:rsidRDefault="00C5630B" w:rsidP="00C5630B">
      <w:pPr>
        <w:pStyle w:val="Tekstdocument1"/>
        <w:ind w:left="360"/>
        <w:jc w:val="left"/>
      </w:pPr>
      <w:r w:rsidRPr="00287564">
        <w:t>In het Plan van Aanpak worden de project</w:t>
      </w:r>
      <w:r>
        <w:t xml:space="preserve"> </w:t>
      </w:r>
      <w:r w:rsidRPr="00287564">
        <w:t>activiteiten beschreven</w:t>
      </w:r>
      <w:r>
        <w:t xml:space="preserve">, zoals: </w:t>
      </w:r>
      <w:r w:rsidR="000D17C9">
        <w:t>D</w:t>
      </w:r>
      <w:r>
        <w:t>e projectachtergronden, de projectopdrachten, de projectactiviteiten, de projectgrenzen, de producten</w:t>
      </w:r>
      <w:r w:rsidR="005C61AE">
        <w:t xml:space="preserve"> en</w:t>
      </w:r>
      <w:r>
        <w:t xml:space="preserve"> de projectorganisatie</w:t>
      </w:r>
      <w:r w:rsidR="00EC2EB2">
        <w:t>.</w:t>
      </w:r>
    </w:p>
    <w:p w:rsidR="00792D95" w:rsidRPr="00287564" w:rsidRDefault="00792D95" w:rsidP="00C5630B">
      <w:pPr>
        <w:pStyle w:val="Tekstdocument1"/>
        <w:ind w:left="360"/>
        <w:jc w:val="left"/>
      </w:pPr>
    </w:p>
    <w:p w:rsidR="00C5630B" w:rsidRDefault="00C5630B" w:rsidP="00C5630B">
      <w:pPr>
        <w:pStyle w:val="ListParagraph"/>
        <w:keepLines w:val="0"/>
        <w:numPr>
          <w:ilvl w:val="0"/>
          <w:numId w:val="14"/>
        </w:numPr>
        <w:tabs>
          <w:tab w:val="clear" w:pos="567"/>
        </w:tabs>
        <w:suppressAutoHyphens w:val="0"/>
        <w:rPr>
          <w:b/>
        </w:rPr>
      </w:pPr>
      <w:r w:rsidRPr="00181B8A">
        <w:rPr>
          <w:b/>
        </w:rPr>
        <w:t>Functioneel ontwerp</w:t>
      </w:r>
    </w:p>
    <w:p w:rsidR="00C5630B" w:rsidRDefault="00C5630B" w:rsidP="00C5630B">
      <w:pPr>
        <w:keepLines w:val="0"/>
        <w:tabs>
          <w:tab w:val="clear" w:pos="567"/>
        </w:tabs>
        <w:suppressAutoHyphens w:val="0"/>
        <w:ind w:left="360"/>
      </w:pPr>
      <w:r>
        <w:t>In het functioneel ontwerp zulle</w:t>
      </w:r>
      <w:r w:rsidR="000D17C9">
        <w:t>n de functies/uitbreidingen</w:t>
      </w:r>
      <w:r>
        <w:t xml:space="preserve"> worden beschreven en zal de voorgestelde lay-out worden uitgeschreven. In het functioneel ontwerp komt een algemene flowchart van de applicatie.</w:t>
      </w:r>
    </w:p>
    <w:p w:rsidR="00792D95" w:rsidRDefault="00792D95" w:rsidP="00291EA8">
      <w:pPr>
        <w:keepLines w:val="0"/>
        <w:tabs>
          <w:tab w:val="clear" w:pos="567"/>
        </w:tabs>
        <w:suppressAutoHyphens w:val="0"/>
      </w:pPr>
    </w:p>
    <w:p w:rsidR="00C5630B" w:rsidRDefault="00C5630B" w:rsidP="00C5630B">
      <w:pPr>
        <w:pStyle w:val="ListParagraph"/>
        <w:keepLines w:val="0"/>
        <w:numPr>
          <w:ilvl w:val="0"/>
          <w:numId w:val="13"/>
        </w:numPr>
        <w:tabs>
          <w:tab w:val="clear" w:pos="567"/>
        </w:tabs>
        <w:suppressAutoHyphens w:val="0"/>
        <w:rPr>
          <w:b/>
        </w:rPr>
      </w:pPr>
      <w:r>
        <w:rPr>
          <w:b/>
        </w:rPr>
        <w:t>Applicatie maken</w:t>
      </w:r>
      <w:r w:rsidR="00B2158A">
        <w:rPr>
          <w:b/>
        </w:rPr>
        <w:t xml:space="preserve"> (realisatie)</w:t>
      </w:r>
    </w:p>
    <w:p w:rsidR="00792D95" w:rsidRDefault="00C5630B" w:rsidP="00C5630B">
      <w:pPr>
        <w:keepLines w:val="0"/>
        <w:tabs>
          <w:tab w:val="clear" w:pos="567"/>
        </w:tabs>
        <w:suppressAutoHyphens w:val="0"/>
        <w:ind w:left="360"/>
      </w:pPr>
      <w:r>
        <w:t>Hier maken wij de applicatie</w:t>
      </w:r>
      <w:r w:rsidR="00627B42">
        <w:t>.</w:t>
      </w:r>
    </w:p>
    <w:p w:rsidR="00D41B38" w:rsidRPr="007442FB" w:rsidRDefault="00D41B38" w:rsidP="00C5630B">
      <w:pPr>
        <w:keepLines w:val="0"/>
        <w:tabs>
          <w:tab w:val="clear" w:pos="567"/>
        </w:tabs>
        <w:suppressAutoHyphens w:val="0"/>
        <w:ind w:left="360"/>
      </w:pPr>
    </w:p>
    <w:p w:rsidR="00792D95" w:rsidRPr="00792D95" w:rsidRDefault="00C5630B" w:rsidP="00792D95">
      <w:pPr>
        <w:pStyle w:val="ListParagraph"/>
        <w:keepLines w:val="0"/>
        <w:numPr>
          <w:ilvl w:val="0"/>
          <w:numId w:val="13"/>
        </w:numPr>
        <w:tabs>
          <w:tab w:val="clear" w:pos="567"/>
        </w:tabs>
        <w:suppressAutoHyphens w:val="0"/>
        <w:rPr>
          <w:b/>
        </w:rPr>
      </w:pPr>
      <w:r w:rsidRPr="00181B8A">
        <w:rPr>
          <w:b/>
        </w:rPr>
        <w:t>Testformulier</w:t>
      </w:r>
    </w:p>
    <w:p w:rsidR="00C5630B" w:rsidRDefault="002926E8" w:rsidP="00C5630B">
      <w:pPr>
        <w:keepLines w:val="0"/>
        <w:tabs>
          <w:tab w:val="clear" w:pos="567"/>
        </w:tabs>
        <w:suppressAutoHyphens w:val="0"/>
        <w:ind w:left="360"/>
      </w:pPr>
      <w:r>
        <w:t>Wij vullen</w:t>
      </w:r>
      <w:r w:rsidR="00C5630B">
        <w:t xml:space="preserve"> een testformulier in, hierin worden alle functies van de applicatie getest en wordt er gekeken of er nog verbeteringen nodig zijn.</w:t>
      </w:r>
    </w:p>
    <w:p w:rsidR="00792D95" w:rsidRDefault="00792D95" w:rsidP="00C5630B">
      <w:pPr>
        <w:keepLines w:val="0"/>
        <w:tabs>
          <w:tab w:val="clear" w:pos="567"/>
        </w:tabs>
        <w:suppressAutoHyphens w:val="0"/>
        <w:ind w:left="360"/>
      </w:pPr>
    </w:p>
    <w:p w:rsidR="00792D95" w:rsidRPr="00792D95" w:rsidRDefault="0068285D" w:rsidP="00792D95">
      <w:pPr>
        <w:pStyle w:val="ListParagraph"/>
        <w:keepLines w:val="0"/>
        <w:numPr>
          <w:ilvl w:val="0"/>
          <w:numId w:val="13"/>
        </w:numPr>
        <w:tabs>
          <w:tab w:val="clear" w:pos="567"/>
        </w:tabs>
        <w:suppressAutoHyphens w:val="0"/>
        <w:rPr>
          <w:b/>
        </w:rPr>
      </w:pPr>
      <w:r>
        <w:rPr>
          <w:b/>
        </w:rPr>
        <w:t>Presentatie</w:t>
      </w:r>
    </w:p>
    <w:p w:rsidR="0068285D" w:rsidRDefault="00B555D2" w:rsidP="00C5630B">
      <w:pPr>
        <w:keepLines w:val="0"/>
        <w:tabs>
          <w:tab w:val="clear" w:pos="567"/>
        </w:tabs>
        <w:suppressAutoHyphens w:val="0"/>
        <w:ind w:left="360"/>
      </w:pPr>
      <w:r>
        <w:t>Tot slot presen</w:t>
      </w:r>
      <w:r w:rsidR="00D72809">
        <w:t xml:space="preserve">teren wij het back-end systeem </w:t>
      </w:r>
      <w:r w:rsidR="00B4193F">
        <w:t>voor u</w:t>
      </w:r>
      <w:r w:rsidR="00276617">
        <w:t xml:space="preserve">. Dit vindt plaats in </w:t>
      </w:r>
      <w:r w:rsidR="00187AF8">
        <w:t>het Alfa-College te Hoogeveen.</w:t>
      </w:r>
    </w:p>
    <w:p w:rsidR="00C5020E" w:rsidRPr="00C5630B" w:rsidRDefault="00C5630B" w:rsidP="00C5630B">
      <w:pPr>
        <w:keepLines w:val="0"/>
        <w:tabs>
          <w:tab w:val="clear" w:pos="567"/>
        </w:tabs>
        <w:suppressAutoHyphens w:val="0"/>
        <w:rPr>
          <w:b/>
        </w:rPr>
      </w:pPr>
      <w:r w:rsidRPr="00C5630B">
        <w:rPr>
          <w:b/>
        </w:rPr>
        <w:br w:type="page"/>
      </w:r>
    </w:p>
    <w:p w:rsidR="00F12CCD" w:rsidRDefault="00A95711" w:rsidP="00F12CCD">
      <w:pPr>
        <w:pStyle w:val="Heading2"/>
      </w:pPr>
      <w:bookmarkStart w:id="42" w:name="_Toc467393532"/>
      <w:bookmarkStart w:id="43" w:name="_Toc395087555"/>
      <w:bookmarkStart w:id="44" w:name="_Toc433708121"/>
      <w:r>
        <w:lastRenderedPageBreak/>
        <w:t xml:space="preserve">Uitgangspunten &amp; </w:t>
      </w:r>
      <w:r w:rsidR="00F12CCD">
        <w:t>Randvoorwaarden</w:t>
      </w:r>
      <w:bookmarkEnd w:id="42"/>
      <w:bookmarkEnd w:id="43"/>
      <w:bookmarkEnd w:id="44"/>
    </w:p>
    <w:p w:rsidR="00C65623" w:rsidRDefault="00A53B78" w:rsidP="00C65623">
      <w:pPr>
        <w:pStyle w:val="Tekstdocument1"/>
      </w:pPr>
      <w:r>
        <w:t>Bij de uitvoering van een project is het noodzakelijk om duidelijke randvoorwaarden vast te leggen, zodat bij alle betrokken partijen duidelijkheid is onder welke condities er gewerkt zal worden en waaraan voldaan moet worden</w:t>
      </w:r>
      <w:bookmarkStart w:id="45" w:name="_Toc354455634"/>
      <w:bookmarkStart w:id="46" w:name="_Toc354455988"/>
      <w:bookmarkStart w:id="47" w:name="_Toc354456094"/>
      <w:bookmarkStart w:id="48" w:name="_Toc354456288"/>
      <w:bookmarkStart w:id="49" w:name="_Toc370538152"/>
    </w:p>
    <w:p w:rsidR="00955AC1" w:rsidRDefault="00955AC1" w:rsidP="00955AC1">
      <w:pPr>
        <w:pStyle w:val="Tekstdocument1"/>
        <w:ind w:left="720"/>
      </w:pPr>
      <w:bookmarkStart w:id="50" w:name="_Toc354455635"/>
      <w:bookmarkStart w:id="51" w:name="_Toc354455989"/>
      <w:bookmarkStart w:id="52" w:name="_Toc354456095"/>
      <w:bookmarkStart w:id="53" w:name="_Toc354456289"/>
      <w:bookmarkStart w:id="54" w:name="_Toc370538153"/>
      <w:bookmarkEnd w:id="45"/>
      <w:bookmarkEnd w:id="46"/>
      <w:bookmarkEnd w:id="47"/>
      <w:bookmarkEnd w:id="48"/>
      <w:bookmarkEnd w:id="49"/>
    </w:p>
    <w:p w:rsidR="00A53B78" w:rsidRDefault="00DD0077" w:rsidP="00C65623">
      <w:pPr>
        <w:pStyle w:val="Tekstdocument1"/>
        <w:numPr>
          <w:ilvl w:val="0"/>
          <w:numId w:val="12"/>
        </w:numPr>
      </w:pPr>
      <w:r>
        <w:t>Er is een webhost aanwezig met ondersteuning van de computertaal PHP.</w:t>
      </w:r>
    </w:p>
    <w:p w:rsidR="007D426F" w:rsidRDefault="007D426F" w:rsidP="00C65623">
      <w:pPr>
        <w:pStyle w:val="Tekstdocument1"/>
        <w:numPr>
          <w:ilvl w:val="0"/>
          <w:numId w:val="12"/>
        </w:numPr>
      </w:pPr>
      <w:r>
        <w:t>De webhost onderst</w:t>
      </w:r>
      <w:r w:rsidR="0037478B">
        <w:t>eunt het maken en het gebruiken van een database.</w:t>
      </w:r>
    </w:p>
    <w:p w:rsidR="006A1035" w:rsidRDefault="00690D26" w:rsidP="00686177">
      <w:pPr>
        <w:pStyle w:val="Tekstdocument1"/>
        <w:numPr>
          <w:ilvl w:val="0"/>
          <w:numId w:val="12"/>
        </w:numPr>
      </w:pPr>
      <w:r>
        <w:t xml:space="preserve">De webhost heeft genoeg ruimte om een </w:t>
      </w:r>
      <w:r w:rsidR="006D7BBB">
        <w:t xml:space="preserve">geavanceerde </w:t>
      </w:r>
      <w:r>
        <w:t>website op te slaan.</w:t>
      </w:r>
      <w:bookmarkStart w:id="55" w:name="_Toc66712270"/>
      <w:bookmarkEnd w:id="50"/>
      <w:bookmarkEnd w:id="51"/>
      <w:bookmarkEnd w:id="52"/>
      <w:bookmarkEnd w:id="53"/>
      <w:bookmarkEnd w:id="54"/>
    </w:p>
    <w:p w:rsidR="00A4476D" w:rsidRDefault="00A4476D" w:rsidP="00686177">
      <w:pPr>
        <w:pStyle w:val="Tekstdocument1"/>
        <w:numPr>
          <w:ilvl w:val="0"/>
          <w:numId w:val="12"/>
        </w:numPr>
      </w:pPr>
      <w:r>
        <w:t xml:space="preserve">Er worden ons de </w:t>
      </w:r>
      <w:r w:rsidR="00DA6358">
        <w:t xml:space="preserve">gegevens opgeleverd die </w:t>
      </w:r>
      <w:r w:rsidR="00422070">
        <w:t>wij nodig hebben om de database in te richten en te vullen.</w:t>
      </w:r>
    </w:p>
    <w:p w:rsidR="000A04EB" w:rsidRDefault="006A1035" w:rsidP="006A1035">
      <w:pPr>
        <w:pStyle w:val="Heading1"/>
      </w:pPr>
      <w:bookmarkStart w:id="56" w:name="_Toc433708122"/>
      <w:r>
        <w:lastRenderedPageBreak/>
        <w:t>D</w:t>
      </w:r>
      <w:r w:rsidR="000A04EB">
        <w:t>e producten</w:t>
      </w:r>
      <w:bookmarkEnd w:id="39"/>
      <w:bookmarkEnd w:id="40"/>
      <w:bookmarkEnd w:id="55"/>
      <w:bookmarkEnd w:id="56"/>
    </w:p>
    <w:p w:rsidR="00B64FE1" w:rsidRDefault="00B64FE1" w:rsidP="00B64FE1">
      <w:pPr>
        <w:pStyle w:val="Heading2"/>
      </w:pPr>
      <w:bookmarkStart w:id="57" w:name="_Toc354455617"/>
      <w:bookmarkStart w:id="58" w:name="_Toc354455971"/>
      <w:bookmarkStart w:id="59" w:name="_Toc354456077"/>
      <w:bookmarkStart w:id="60" w:name="_Toc354456271"/>
      <w:bookmarkStart w:id="61" w:name="_Toc370538126"/>
      <w:bookmarkStart w:id="62" w:name="_Toc413919768"/>
      <w:bookmarkStart w:id="63" w:name="_Toc430329862"/>
      <w:bookmarkStart w:id="64" w:name="_Toc433708123"/>
      <w:bookmarkStart w:id="65" w:name="_Toc8095083"/>
      <w:bookmarkStart w:id="66" w:name="_Toc8095286"/>
      <w:r>
        <w:t>Algemeen</w:t>
      </w:r>
      <w:bookmarkEnd w:id="57"/>
      <w:bookmarkEnd w:id="58"/>
      <w:bookmarkEnd w:id="59"/>
      <w:bookmarkEnd w:id="60"/>
      <w:bookmarkEnd w:id="61"/>
      <w:bookmarkEnd w:id="62"/>
      <w:bookmarkEnd w:id="63"/>
      <w:bookmarkEnd w:id="64"/>
    </w:p>
    <w:p w:rsidR="00B64FE1" w:rsidRDefault="00B64FE1" w:rsidP="00B64FE1">
      <w:pPr>
        <w:pStyle w:val="Tekstdocument1"/>
      </w:pPr>
      <w:r>
        <w:t xml:space="preserve">Het project is onder te verdelen in een aantal elementaire punten: </w:t>
      </w:r>
    </w:p>
    <w:p w:rsidR="00B64FE1" w:rsidRDefault="00B64FE1" w:rsidP="00B64FE1">
      <w:pPr>
        <w:pStyle w:val="Tekstdocument1"/>
        <w:numPr>
          <w:ilvl w:val="0"/>
          <w:numId w:val="9"/>
        </w:numPr>
        <w:jc w:val="left"/>
      </w:pPr>
      <w:r>
        <w:t>Wij leveren de applicatie met al zijn beschreven functionaliteiten.</w:t>
      </w:r>
    </w:p>
    <w:p w:rsidR="00330D70" w:rsidRDefault="00330D70" w:rsidP="00B64FE1">
      <w:pPr>
        <w:pStyle w:val="Tekstdocument1"/>
        <w:numPr>
          <w:ilvl w:val="0"/>
          <w:numId w:val="9"/>
        </w:numPr>
        <w:jc w:val="left"/>
      </w:pPr>
      <w:r>
        <w:t xml:space="preserve">Wij </w:t>
      </w:r>
      <w:r w:rsidR="008A7132">
        <w:t xml:space="preserve">geven een demonstratie van </w:t>
      </w:r>
      <w:r w:rsidR="00A46240">
        <w:t>het back-end systeem.</w:t>
      </w:r>
    </w:p>
    <w:p w:rsidR="00330D70" w:rsidRDefault="00330D70" w:rsidP="00B64FE1">
      <w:pPr>
        <w:pStyle w:val="Tekstdocument1"/>
        <w:numPr>
          <w:ilvl w:val="0"/>
          <w:numId w:val="9"/>
        </w:numPr>
        <w:jc w:val="left"/>
      </w:pPr>
      <w:r>
        <w:t>Wi</w:t>
      </w:r>
      <w:r w:rsidR="005555AC">
        <w:t>j leveren een handleiding bij het back-end systeem</w:t>
      </w:r>
      <w:r>
        <w:t>.</w:t>
      </w:r>
    </w:p>
    <w:p w:rsidR="00A53B78" w:rsidRDefault="00A53B78" w:rsidP="00A53B78">
      <w:pPr>
        <w:pStyle w:val="Tekstdocument1"/>
      </w:pPr>
    </w:p>
    <w:p w:rsidR="0020561E" w:rsidRDefault="0020561E" w:rsidP="0020561E">
      <w:pPr>
        <w:pStyle w:val="Heading2"/>
      </w:pPr>
      <w:bookmarkStart w:id="67" w:name="_Toc433708124"/>
      <w:bookmarkStart w:id="68" w:name="_Toc354455623"/>
      <w:bookmarkStart w:id="69" w:name="_Toc354455977"/>
      <w:bookmarkStart w:id="70" w:name="_Toc354456083"/>
      <w:bookmarkStart w:id="71" w:name="_Toc354456277"/>
      <w:r>
        <w:t>Documentatie</w:t>
      </w:r>
      <w:bookmarkEnd w:id="67"/>
    </w:p>
    <w:p w:rsidR="000E6B99" w:rsidRDefault="00A968D0" w:rsidP="000E6B99">
      <w:pPr>
        <w:pStyle w:val="Tekstdocument1"/>
      </w:pPr>
      <w:r>
        <w:t>De documentatie is onder te verdelen in ee</w:t>
      </w:r>
      <w:r w:rsidR="00325D64">
        <w:t>n aantal elementaire documenten:</w:t>
      </w:r>
    </w:p>
    <w:p w:rsidR="004401C2" w:rsidRPr="000E6B99" w:rsidRDefault="004401C2" w:rsidP="000E6B99">
      <w:pPr>
        <w:pStyle w:val="Tekstdocument1"/>
      </w:pPr>
    </w:p>
    <w:p w:rsidR="000E6B99" w:rsidRDefault="000E6B99" w:rsidP="000E6B99">
      <w:pPr>
        <w:pStyle w:val="Tekstdocument1"/>
        <w:numPr>
          <w:ilvl w:val="0"/>
          <w:numId w:val="9"/>
        </w:numPr>
        <w:jc w:val="left"/>
      </w:pPr>
      <w:r>
        <w:t>Wij leveren een Plan van Aanpak zodat u duidelijk kunt zien hoe wij dit project gaan aanpakken.</w:t>
      </w:r>
    </w:p>
    <w:p w:rsidR="000E6B99" w:rsidRDefault="000E6B99" w:rsidP="000E6B99">
      <w:pPr>
        <w:pStyle w:val="Tekstdocument1"/>
        <w:numPr>
          <w:ilvl w:val="0"/>
          <w:numId w:val="9"/>
        </w:numPr>
        <w:jc w:val="left"/>
      </w:pPr>
      <w:r>
        <w:t>Wij leveren een planning, waarop de geplande werkzaamheden worden weergegeven.</w:t>
      </w:r>
    </w:p>
    <w:p w:rsidR="000E6B99" w:rsidRDefault="000E6B99" w:rsidP="000E6B99">
      <w:pPr>
        <w:pStyle w:val="Tekstdocument1"/>
        <w:numPr>
          <w:ilvl w:val="0"/>
          <w:numId w:val="9"/>
        </w:numPr>
        <w:jc w:val="left"/>
      </w:pPr>
      <w:r>
        <w:t>Wij leveren een urenverantwoording waarop de gedane werkzaamheden zijn opgeschreven, zodat u kunt zien met welke en hoelang we met de werkzaamheden bezig zijn geweest.</w:t>
      </w:r>
    </w:p>
    <w:p w:rsidR="000E6B99" w:rsidRDefault="000E6B99" w:rsidP="000E6B99">
      <w:pPr>
        <w:pStyle w:val="Tekstdocument1"/>
        <w:numPr>
          <w:ilvl w:val="0"/>
          <w:numId w:val="9"/>
        </w:numPr>
        <w:jc w:val="left"/>
      </w:pPr>
      <w:r>
        <w:t>Wij leveren een functioneel ontwerp zodat duidelijk is wat de applicatie zal gaan kunnen.</w:t>
      </w:r>
    </w:p>
    <w:p w:rsidR="00AD7710" w:rsidRDefault="00AD7710" w:rsidP="00AD7710">
      <w:pPr>
        <w:pStyle w:val="Tekstdocument1"/>
        <w:numPr>
          <w:ilvl w:val="0"/>
          <w:numId w:val="9"/>
        </w:numPr>
        <w:jc w:val="left"/>
      </w:pPr>
      <w:r>
        <w:t>Wij leveren een testformulier waarin alle geteste punten met eventuele opmerkingen staan.</w:t>
      </w:r>
    </w:p>
    <w:p w:rsidR="00A53B78" w:rsidRPr="00A53B78" w:rsidRDefault="00A53B78" w:rsidP="00A53B78">
      <w:pPr>
        <w:pStyle w:val="Tekstdocument1"/>
      </w:pPr>
    </w:p>
    <w:p w:rsidR="000A04EB" w:rsidRDefault="000A04EB" w:rsidP="000A04EB">
      <w:pPr>
        <w:pStyle w:val="Heading1"/>
      </w:pPr>
      <w:bookmarkStart w:id="72" w:name="_Toc66712272"/>
      <w:bookmarkStart w:id="73" w:name="_Toc433708125"/>
      <w:bookmarkEnd w:id="65"/>
      <w:bookmarkEnd w:id="66"/>
      <w:bookmarkEnd w:id="68"/>
      <w:bookmarkEnd w:id="69"/>
      <w:bookmarkEnd w:id="70"/>
      <w:bookmarkEnd w:id="71"/>
      <w:r>
        <w:lastRenderedPageBreak/>
        <w:t>De projectorganisatie</w:t>
      </w:r>
      <w:bookmarkEnd w:id="72"/>
      <w:bookmarkEnd w:id="73"/>
    </w:p>
    <w:p w:rsidR="00676053" w:rsidRDefault="00676053" w:rsidP="00676053">
      <w:pPr>
        <w:pStyle w:val="Heading2"/>
      </w:pPr>
      <w:bookmarkStart w:id="74" w:name="_Toc353251479"/>
      <w:bookmarkStart w:id="75" w:name="_Toc353252883"/>
      <w:bookmarkStart w:id="76" w:name="_Toc353263484"/>
      <w:bookmarkStart w:id="77" w:name="_Toc353327420"/>
      <w:bookmarkStart w:id="78" w:name="_Toc353327745"/>
      <w:bookmarkStart w:id="79" w:name="_Toc353327895"/>
      <w:bookmarkStart w:id="80" w:name="_Toc353327966"/>
      <w:bookmarkStart w:id="81" w:name="_Toc353337095"/>
      <w:bookmarkStart w:id="82" w:name="_Toc354455628"/>
      <w:bookmarkStart w:id="83" w:name="_Toc354455982"/>
      <w:bookmarkStart w:id="84" w:name="_Toc354456088"/>
      <w:bookmarkStart w:id="85" w:name="_Toc354456282"/>
      <w:bookmarkStart w:id="86" w:name="_Toc370538144"/>
      <w:bookmarkStart w:id="87" w:name="_Toc433708126"/>
      <w:r>
        <w:t>Contactpersonen</w:t>
      </w:r>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676053" w:rsidRDefault="00676053" w:rsidP="00676053">
      <w:pPr>
        <w:pStyle w:val="Tekstdocument1"/>
      </w:pPr>
      <w:r>
        <w:t xml:space="preserve">Om tot een eenduidig resultaat te komen is er een projectteam gedefinieerd die zorg draagt voor de uitvoering van het geheel zoals het in dit </w:t>
      </w:r>
      <w:r w:rsidR="003D7282">
        <w:t>Plan van Aanpak</w:t>
      </w:r>
      <w:r>
        <w:t xml:space="preserve"> uitgewerkt is. Om dit projectteam te ondersteunen moet er duidelijkheid zijn over de aanspreekpunten bij de betrokken partijen.</w:t>
      </w:r>
    </w:p>
    <w:tbl>
      <w:tblPr>
        <w:tblStyle w:val="GridTable4-Accent2"/>
        <w:tblW w:w="8642" w:type="dxa"/>
        <w:tblLayout w:type="fixed"/>
        <w:tblLook w:val="0020" w:firstRow="1" w:lastRow="0" w:firstColumn="0" w:lastColumn="0" w:noHBand="0" w:noVBand="0"/>
      </w:tblPr>
      <w:tblGrid>
        <w:gridCol w:w="1723"/>
        <w:gridCol w:w="2100"/>
        <w:gridCol w:w="2126"/>
        <w:gridCol w:w="2693"/>
      </w:tblGrid>
      <w:tr w:rsidR="004536F2" w:rsidRPr="00F703DC" w:rsidTr="006D2EA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3" w:type="dxa"/>
          </w:tcPr>
          <w:p w:rsidR="00A8463E" w:rsidRPr="00F703DC" w:rsidRDefault="00A8463E" w:rsidP="00676053">
            <w:pPr>
              <w:pStyle w:val="Tekstdocument1"/>
              <w:spacing w:before="120"/>
              <w:rPr>
                <w:b w:val="0"/>
              </w:rPr>
            </w:pPr>
            <w:r w:rsidRPr="00F703DC">
              <w:t>Naam</w:t>
            </w:r>
          </w:p>
        </w:tc>
        <w:tc>
          <w:tcPr>
            <w:tcW w:w="2100" w:type="dxa"/>
          </w:tcPr>
          <w:p w:rsidR="00A8463E" w:rsidRPr="00F703DC" w:rsidRDefault="00A8463E" w:rsidP="00676053">
            <w:pPr>
              <w:pStyle w:val="Tekstdocument1"/>
              <w:spacing w:before="120"/>
              <w:cnfStyle w:val="100000000000" w:firstRow="1" w:lastRow="0" w:firstColumn="0" w:lastColumn="0" w:oddVBand="0" w:evenVBand="0" w:oddHBand="0" w:evenHBand="0" w:firstRowFirstColumn="0" w:firstRowLastColumn="0" w:lastRowFirstColumn="0" w:lastRowLastColumn="0"/>
              <w:rPr>
                <w:b w:val="0"/>
              </w:rPr>
            </w:pPr>
            <w:r w:rsidRPr="00F703DC">
              <w:t>Locatiegegevens</w:t>
            </w:r>
          </w:p>
        </w:tc>
        <w:tc>
          <w:tcPr>
            <w:cnfStyle w:val="000010000000" w:firstRow="0" w:lastRow="0" w:firstColumn="0" w:lastColumn="0" w:oddVBand="1" w:evenVBand="0" w:oddHBand="0" w:evenHBand="0" w:firstRowFirstColumn="0" w:firstRowLastColumn="0" w:lastRowFirstColumn="0" w:lastRowLastColumn="0"/>
            <w:tcW w:w="2126" w:type="dxa"/>
          </w:tcPr>
          <w:p w:rsidR="00A8463E" w:rsidRPr="00F703DC" w:rsidRDefault="00A8463E" w:rsidP="00676053">
            <w:pPr>
              <w:pStyle w:val="Tekstdocument1"/>
              <w:spacing w:before="120"/>
              <w:rPr>
                <w:b w:val="0"/>
              </w:rPr>
            </w:pPr>
            <w:r w:rsidRPr="00F703DC">
              <w:t>Projectfunctie/taak</w:t>
            </w:r>
          </w:p>
        </w:tc>
        <w:tc>
          <w:tcPr>
            <w:tcW w:w="2693" w:type="dxa"/>
          </w:tcPr>
          <w:p w:rsidR="00A8463E" w:rsidRPr="00F703DC" w:rsidRDefault="00A8463E" w:rsidP="00676053">
            <w:pPr>
              <w:pStyle w:val="Tekstdocument1"/>
              <w:spacing w:before="120"/>
              <w:cnfStyle w:val="100000000000" w:firstRow="1" w:lastRow="0" w:firstColumn="0" w:lastColumn="0" w:oddVBand="0" w:evenVBand="0" w:oddHBand="0" w:evenHBand="0" w:firstRowFirstColumn="0" w:firstRowLastColumn="0" w:lastRowFirstColumn="0" w:lastRowLastColumn="0"/>
            </w:pPr>
            <w:r>
              <w:t>Contact gegevens</w:t>
            </w:r>
          </w:p>
        </w:tc>
      </w:tr>
      <w:tr w:rsidR="004536F2" w:rsidTr="006D2EA3">
        <w:trPr>
          <w:cnfStyle w:val="000000100000" w:firstRow="0" w:lastRow="0" w:firstColumn="0" w:lastColumn="0" w:oddVBand="0" w:evenVBand="0" w:oddHBand="1" w:evenHBand="0" w:firstRowFirstColumn="0" w:firstRowLastColumn="0" w:lastRowFirstColumn="0" w:lastRowLastColumn="0"/>
          <w:trHeight w:val="327"/>
        </w:trPr>
        <w:tc>
          <w:tcPr>
            <w:cnfStyle w:val="000010000000" w:firstRow="0" w:lastRow="0" w:firstColumn="0" w:lastColumn="0" w:oddVBand="1" w:evenVBand="0" w:oddHBand="0" w:evenHBand="0" w:firstRowFirstColumn="0" w:firstRowLastColumn="0" w:lastRowFirstColumn="0" w:lastRowLastColumn="0"/>
            <w:tcW w:w="1723" w:type="dxa"/>
          </w:tcPr>
          <w:p w:rsidR="00A8463E" w:rsidRPr="00AF5316" w:rsidRDefault="00A8463E" w:rsidP="00676053">
            <w:pPr>
              <w:pStyle w:val="Tekstdocument3"/>
              <w:rPr>
                <w:b/>
              </w:rPr>
            </w:pPr>
            <w:r w:rsidRPr="00AF5316">
              <w:rPr>
                <w:b/>
              </w:rPr>
              <w:t>Andalusier Vereniging</w:t>
            </w:r>
          </w:p>
        </w:tc>
        <w:tc>
          <w:tcPr>
            <w:tcW w:w="2100" w:type="dxa"/>
          </w:tcPr>
          <w:p w:rsidR="00A8463E" w:rsidRPr="00AF5316" w:rsidRDefault="00A8463E" w:rsidP="00676053">
            <w:pPr>
              <w:pStyle w:val="Tekstdocument3"/>
              <w:cnfStyle w:val="000000100000" w:firstRow="0" w:lastRow="0" w:firstColumn="0" w:lastColumn="0" w:oddVBand="0" w:evenVBand="0" w:oddHBand="1" w:evenHBand="0" w:firstRowFirstColumn="0" w:firstRowLastColumn="0" w:lastRowFirstColumn="0" w:lastRowLastColumn="0"/>
              <w:rPr>
                <w:b/>
              </w:rPr>
            </w:pPr>
            <w:r w:rsidRPr="00AF5316">
              <w:rPr>
                <w:b/>
              </w:rPr>
              <w:t>Apeldoorn</w:t>
            </w:r>
          </w:p>
        </w:tc>
        <w:tc>
          <w:tcPr>
            <w:cnfStyle w:val="000010000000" w:firstRow="0" w:lastRow="0" w:firstColumn="0" w:lastColumn="0" w:oddVBand="1" w:evenVBand="0" w:oddHBand="0" w:evenHBand="0" w:firstRowFirstColumn="0" w:firstRowLastColumn="0" w:lastRowFirstColumn="0" w:lastRowLastColumn="0"/>
            <w:tcW w:w="2126" w:type="dxa"/>
          </w:tcPr>
          <w:p w:rsidR="00A8463E" w:rsidRPr="00AF5316" w:rsidRDefault="00A8463E" w:rsidP="00676053">
            <w:pPr>
              <w:pStyle w:val="Tekstdocument3"/>
              <w:rPr>
                <w:b/>
              </w:rPr>
            </w:pPr>
            <w:r w:rsidRPr="00AF5316">
              <w:rPr>
                <w:b/>
              </w:rPr>
              <w:t>Werkgevers</w:t>
            </w:r>
          </w:p>
        </w:tc>
        <w:tc>
          <w:tcPr>
            <w:tcW w:w="2693" w:type="dxa"/>
          </w:tcPr>
          <w:p w:rsidR="00A8463E" w:rsidRPr="00622DF7" w:rsidRDefault="00622DF7" w:rsidP="00A8463E">
            <w:pPr>
              <w:pStyle w:val="Tekstdocument3"/>
              <w:cnfStyle w:val="000000100000" w:firstRow="0" w:lastRow="0" w:firstColumn="0" w:lastColumn="0" w:oddVBand="0" w:evenVBand="0" w:oddHBand="1" w:evenHBand="0" w:firstRowFirstColumn="0" w:firstRowLastColumn="0" w:lastRowFirstColumn="0" w:lastRowLastColumn="0"/>
              <w:rPr>
                <w:b/>
              </w:rPr>
            </w:pPr>
            <w:r>
              <w:rPr>
                <w:b/>
              </w:rPr>
              <w:t>info@andalusier-vereniging.nl</w:t>
            </w:r>
          </w:p>
        </w:tc>
      </w:tr>
      <w:tr w:rsidR="004536F2" w:rsidTr="006D2EA3">
        <w:trPr>
          <w:trHeight w:val="327"/>
        </w:trPr>
        <w:tc>
          <w:tcPr>
            <w:cnfStyle w:val="000010000000" w:firstRow="0" w:lastRow="0" w:firstColumn="0" w:lastColumn="0" w:oddVBand="1" w:evenVBand="0" w:oddHBand="0" w:evenHBand="0" w:firstRowFirstColumn="0" w:firstRowLastColumn="0" w:lastRowFirstColumn="0" w:lastRowLastColumn="0"/>
            <w:tcW w:w="1723" w:type="dxa"/>
          </w:tcPr>
          <w:p w:rsidR="00A8463E" w:rsidRDefault="00A8463E" w:rsidP="00676053">
            <w:pPr>
              <w:pStyle w:val="Tekstdocument3"/>
            </w:pPr>
            <w:r>
              <w:t>Juliette Rodenburg</w:t>
            </w:r>
          </w:p>
        </w:tc>
        <w:tc>
          <w:tcPr>
            <w:tcW w:w="2100" w:type="dxa"/>
            <w:shd w:val="clear" w:color="auto" w:fill="F2DBDB" w:themeFill="accent2" w:themeFillTint="33"/>
          </w:tcPr>
          <w:p w:rsidR="00A8463E" w:rsidRDefault="00A8463E" w:rsidP="00676053">
            <w:pPr>
              <w:pStyle w:val="Tekstdocument3"/>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6" w:type="dxa"/>
          </w:tcPr>
          <w:p w:rsidR="00A8463E" w:rsidRDefault="003C79E0" w:rsidP="00676053">
            <w:pPr>
              <w:pStyle w:val="Tekstdocument3"/>
            </w:pPr>
            <w:r>
              <w:t>Secretaris</w:t>
            </w:r>
          </w:p>
        </w:tc>
        <w:tc>
          <w:tcPr>
            <w:tcW w:w="2693" w:type="dxa"/>
            <w:shd w:val="clear" w:color="auto" w:fill="F2DBDB" w:themeFill="accent2" w:themeFillTint="33"/>
          </w:tcPr>
          <w:p w:rsidR="00493B9D" w:rsidRPr="00AF066E" w:rsidRDefault="008C15B4" w:rsidP="00676053">
            <w:pPr>
              <w:pStyle w:val="Tekstdocument3"/>
              <w:cnfStyle w:val="000000000000" w:firstRow="0" w:lastRow="0" w:firstColumn="0" w:lastColumn="0" w:oddVBand="0" w:evenVBand="0" w:oddHBand="0" w:evenHBand="0" w:firstRowFirstColumn="0" w:firstRowLastColumn="0" w:lastRowFirstColumn="0" w:lastRowLastColumn="0"/>
            </w:pPr>
            <w:r w:rsidRPr="00AF066E">
              <w:t>0615037077</w:t>
            </w:r>
          </w:p>
          <w:p w:rsidR="008C15B4" w:rsidRPr="008C15B4" w:rsidRDefault="008C15B4" w:rsidP="00676053">
            <w:pPr>
              <w:pStyle w:val="Tekstdocument3"/>
              <w:cnfStyle w:val="000000000000" w:firstRow="0" w:lastRow="0" w:firstColumn="0" w:lastColumn="0" w:oddVBand="0" w:evenVBand="0" w:oddHBand="0" w:evenHBand="0" w:firstRowFirstColumn="0" w:firstRowLastColumn="0" w:lastRowFirstColumn="0" w:lastRowLastColumn="0"/>
              <w:rPr>
                <w:b/>
              </w:rPr>
            </w:pPr>
            <w:r w:rsidRPr="00AF066E">
              <w:t>aanjuliette@gmail.com</w:t>
            </w:r>
            <w:r w:rsidR="009C47DD">
              <w:rPr>
                <w:b/>
              </w:rPr>
              <w:t xml:space="preserve"> </w:t>
            </w:r>
          </w:p>
        </w:tc>
      </w:tr>
      <w:tr w:rsidR="003C79E0" w:rsidTr="006D2EA3">
        <w:trPr>
          <w:cnfStyle w:val="000000100000" w:firstRow="0" w:lastRow="0" w:firstColumn="0" w:lastColumn="0" w:oddVBand="0" w:evenVBand="0" w:oddHBand="1" w:evenHBand="0" w:firstRowFirstColumn="0" w:firstRowLastColumn="0" w:lastRowFirstColumn="0" w:lastRowLastColumn="0"/>
          <w:trHeight w:val="327"/>
        </w:trPr>
        <w:tc>
          <w:tcPr>
            <w:cnfStyle w:val="000010000000" w:firstRow="0" w:lastRow="0" w:firstColumn="0" w:lastColumn="0" w:oddVBand="1" w:evenVBand="0" w:oddHBand="0" w:evenHBand="0" w:firstRowFirstColumn="0" w:firstRowLastColumn="0" w:lastRowFirstColumn="0" w:lastRowLastColumn="0"/>
            <w:tcW w:w="1723" w:type="dxa"/>
          </w:tcPr>
          <w:p w:rsidR="003C79E0" w:rsidRDefault="003C79E0" w:rsidP="00676053">
            <w:pPr>
              <w:pStyle w:val="Tekstdocument3"/>
            </w:pPr>
            <w:r>
              <w:t>Erik Goudkuil</w:t>
            </w:r>
          </w:p>
        </w:tc>
        <w:tc>
          <w:tcPr>
            <w:tcW w:w="2100" w:type="dxa"/>
          </w:tcPr>
          <w:p w:rsidR="003C79E0" w:rsidRDefault="003C79E0" w:rsidP="00676053">
            <w:pPr>
              <w:pStyle w:val="Tekstdocument3"/>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6" w:type="dxa"/>
          </w:tcPr>
          <w:p w:rsidR="003C79E0" w:rsidRDefault="003C79E0" w:rsidP="00676053">
            <w:pPr>
              <w:pStyle w:val="Tekstdocument3"/>
            </w:pPr>
            <w:r>
              <w:t>Algemeen bestuurslid</w:t>
            </w:r>
          </w:p>
        </w:tc>
        <w:tc>
          <w:tcPr>
            <w:tcW w:w="2693" w:type="dxa"/>
          </w:tcPr>
          <w:p w:rsidR="003A2E2F" w:rsidRPr="00AF066E" w:rsidRDefault="009C47DD" w:rsidP="00E27F0C">
            <w:pPr>
              <w:pStyle w:val="Tekstdocument1"/>
              <w:cnfStyle w:val="000000100000" w:firstRow="0" w:lastRow="0" w:firstColumn="0" w:lastColumn="0" w:oddVBand="0" w:evenVBand="0" w:oddHBand="1" w:evenHBand="0" w:firstRowFirstColumn="0" w:firstRowLastColumn="0" w:lastRowFirstColumn="0" w:lastRowLastColumn="0"/>
            </w:pPr>
            <w:r w:rsidRPr="00AF066E">
              <w:t>e.goudkuil@gavo.net</w:t>
            </w:r>
          </w:p>
        </w:tc>
      </w:tr>
      <w:tr w:rsidR="003C79E0" w:rsidTr="006D2EA3">
        <w:trPr>
          <w:trHeight w:val="327"/>
        </w:trPr>
        <w:tc>
          <w:tcPr>
            <w:cnfStyle w:val="000010000000" w:firstRow="0" w:lastRow="0" w:firstColumn="0" w:lastColumn="0" w:oddVBand="1" w:evenVBand="0" w:oddHBand="0" w:evenHBand="0" w:firstRowFirstColumn="0" w:firstRowLastColumn="0" w:lastRowFirstColumn="0" w:lastRowLastColumn="0"/>
            <w:tcW w:w="1723" w:type="dxa"/>
          </w:tcPr>
          <w:p w:rsidR="003C79E0" w:rsidRDefault="003C79E0" w:rsidP="00676053">
            <w:pPr>
              <w:pStyle w:val="Tekstdocument3"/>
            </w:pPr>
            <w:r>
              <w:t>Ivonka Dopieralski</w:t>
            </w:r>
          </w:p>
        </w:tc>
        <w:tc>
          <w:tcPr>
            <w:tcW w:w="2100" w:type="dxa"/>
            <w:shd w:val="clear" w:color="auto" w:fill="F2DBDB" w:themeFill="accent2" w:themeFillTint="33"/>
          </w:tcPr>
          <w:p w:rsidR="003C79E0" w:rsidRPr="006D2EA3" w:rsidRDefault="008A4047" w:rsidP="006D2EA3">
            <w:pPr>
              <w:pStyle w:val="Tekstdocument3"/>
              <w:spacing w:before="240"/>
              <w:cnfStyle w:val="000000000000" w:firstRow="0" w:lastRow="0" w:firstColumn="0" w:lastColumn="0" w:oddVBand="0" w:evenVBand="0" w:oddHBand="0" w:evenHBand="0" w:firstRowFirstColumn="0" w:firstRowLastColumn="0" w:lastRowFirstColumn="0" w:lastRowLastColumn="0"/>
            </w:pPr>
            <w:r w:rsidRPr="006D2EA3">
              <w:t>Nijmegen</w:t>
            </w:r>
          </w:p>
        </w:tc>
        <w:tc>
          <w:tcPr>
            <w:cnfStyle w:val="000010000000" w:firstRow="0" w:lastRow="0" w:firstColumn="0" w:lastColumn="0" w:oddVBand="1" w:evenVBand="0" w:oddHBand="0" w:evenHBand="0" w:firstRowFirstColumn="0" w:firstRowLastColumn="0" w:lastRowFirstColumn="0" w:lastRowLastColumn="0"/>
            <w:tcW w:w="2126" w:type="dxa"/>
          </w:tcPr>
          <w:p w:rsidR="003C79E0" w:rsidRDefault="003C79E0" w:rsidP="003C79E0">
            <w:pPr>
              <w:pStyle w:val="Tekstdocument3"/>
              <w:jc w:val="left"/>
            </w:pPr>
            <w:r>
              <w:t>Social media en nieuwsbrief</w:t>
            </w:r>
          </w:p>
        </w:tc>
        <w:tc>
          <w:tcPr>
            <w:tcW w:w="2693" w:type="dxa"/>
            <w:shd w:val="clear" w:color="auto" w:fill="F2DBDB" w:themeFill="accent2" w:themeFillTint="33"/>
          </w:tcPr>
          <w:p w:rsidR="003C79E0" w:rsidRPr="00AF066E" w:rsidRDefault="009C47DD" w:rsidP="009C47DD">
            <w:pPr>
              <w:pStyle w:val="Tekstdocument3"/>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shd w:val="clear" w:color="auto" w:fill="FFFFFF"/>
              </w:rPr>
            </w:pPr>
            <w:r w:rsidRPr="00AF066E">
              <w:t>info@idphotos.nl</w:t>
            </w:r>
          </w:p>
        </w:tc>
      </w:tr>
      <w:tr w:rsidR="00CD5D6B" w:rsidTr="006D2EA3">
        <w:trPr>
          <w:cnfStyle w:val="000000100000" w:firstRow="0" w:lastRow="0" w:firstColumn="0" w:lastColumn="0" w:oddVBand="0" w:evenVBand="0" w:oddHBand="1" w:evenHBand="0" w:firstRowFirstColumn="0" w:firstRowLastColumn="0" w:lastRowFirstColumn="0" w:lastRowLastColumn="0"/>
          <w:trHeight w:val="327"/>
        </w:trPr>
        <w:tc>
          <w:tcPr>
            <w:cnfStyle w:val="000010000000" w:firstRow="0" w:lastRow="0" w:firstColumn="0" w:lastColumn="0" w:oddVBand="1" w:evenVBand="0" w:oddHBand="0" w:evenHBand="0" w:firstRowFirstColumn="0" w:firstRowLastColumn="0" w:lastRowFirstColumn="0" w:lastRowLastColumn="0"/>
            <w:tcW w:w="1723" w:type="dxa"/>
          </w:tcPr>
          <w:p w:rsidR="00CD5D6B" w:rsidRDefault="00CD5D6B" w:rsidP="00676053">
            <w:pPr>
              <w:pStyle w:val="Tekstdocument3"/>
            </w:pPr>
            <w:r>
              <w:t>Ed van den Berg</w:t>
            </w:r>
          </w:p>
        </w:tc>
        <w:tc>
          <w:tcPr>
            <w:tcW w:w="2100" w:type="dxa"/>
          </w:tcPr>
          <w:p w:rsidR="00CD5D6B" w:rsidRPr="006D2EA3" w:rsidRDefault="00CD5D6B" w:rsidP="006D2EA3">
            <w:pPr>
              <w:pStyle w:val="Tekstdocument3"/>
              <w:spacing w:before="240"/>
              <w:cnfStyle w:val="000000100000" w:firstRow="0" w:lastRow="0" w:firstColumn="0" w:lastColumn="0" w:oddVBand="0" w:evenVBand="0" w:oddHBand="1" w:evenHBand="0" w:firstRowFirstColumn="0" w:firstRowLastColumn="0" w:lastRowFirstColumn="0" w:lastRowLastColumn="0"/>
            </w:pPr>
            <w:r>
              <w:t>Hoogeveen</w:t>
            </w:r>
          </w:p>
        </w:tc>
        <w:tc>
          <w:tcPr>
            <w:cnfStyle w:val="000010000000" w:firstRow="0" w:lastRow="0" w:firstColumn="0" w:lastColumn="0" w:oddVBand="1" w:evenVBand="0" w:oddHBand="0" w:evenHBand="0" w:firstRowFirstColumn="0" w:firstRowLastColumn="0" w:lastRowFirstColumn="0" w:lastRowLastColumn="0"/>
            <w:tcW w:w="2126" w:type="dxa"/>
          </w:tcPr>
          <w:p w:rsidR="00CD5D6B" w:rsidRDefault="00CD5D6B" w:rsidP="003C79E0">
            <w:pPr>
              <w:pStyle w:val="Tekstdocument3"/>
              <w:jc w:val="left"/>
            </w:pPr>
            <w:r>
              <w:t>Projectbegeleider(via school)</w:t>
            </w:r>
          </w:p>
        </w:tc>
        <w:tc>
          <w:tcPr>
            <w:tcW w:w="2693" w:type="dxa"/>
          </w:tcPr>
          <w:p w:rsidR="00CD5D6B" w:rsidRPr="00AF066E" w:rsidRDefault="00CD5D6B" w:rsidP="009C47DD">
            <w:pPr>
              <w:pStyle w:val="Tekstdocument3"/>
              <w:cnfStyle w:val="000000100000" w:firstRow="0" w:lastRow="0" w:firstColumn="0" w:lastColumn="0" w:oddVBand="0" w:evenVBand="0" w:oddHBand="1" w:evenHBand="0" w:firstRowFirstColumn="0" w:firstRowLastColumn="0" w:lastRowFirstColumn="0" w:lastRowLastColumn="0"/>
            </w:pPr>
            <w:r>
              <w:t>er.vandenberg@alfa-college.nl</w:t>
            </w:r>
          </w:p>
        </w:tc>
      </w:tr>
      <w:tr w:rsidR="004536F2" w:rsidTr="006D2EA3">
        <w:trPr>
          <w:trHeight w:hRule="exact" w:val="60"/>
        </w:trPr>
        <w:tc>
          <w:tcPr>
            <w:cnfStyle w:val="000010000000" w:firstRow="0" w:lastRow="0" w:firstColumn="0" w:lastColumn="0" w:oddVBand="1" w:evenVBand="0" w:oddHBand="0" w:evenHBand="0" w:firstRowFirstColumn="0" w:firstRowLastColumn="0" w:lastRowFirstColumn="0" w:lastRowLastColumn="0"/>
            <w:tcW w:w="1723" w:type="dxa"/>
          </w:tcPr>
          <w:p w:rsidR="00A8463E" w:rsidRDefault="00A8463E" w:rsidP="00676053">
            <w:pPr>
              <w:pStyle w:val="Tekstdocument3"/>
            </w:pPr>
          </w:p>
        </w:tc>
        <w:tc>
          <w:tcPr>
            <w:tcW w:w="2100" w:type="dxa"/>
          </w:tcPr>
          <w:p w:rsidR="00A8463E" w:rsidRPr="006D2EA3" w:rsidRDefault="00A8463E" w:rsidP="006D2EA3">
            <w:pPr>
              <w:pStyle w:val="Tekstdocument3"/>
              <w:spacing w:before="24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6" w:type="dxa"/>
          </w:tcPr>
          <w:p w:rsidR="00A8463E" w:rsidRDefault="00A8463E" w:rsidP="00676053">
            <w:pPr>
              <w:pStyle w:val="Tekstdocument3"/>
            </w:pPr>
          </w:p>
        </w:tc>
        <w:tc>
          <w:tcPr>
            <w:tcW w:w="2693" w:type="dxa"/>
          </w:tcPr>
          <w:p w:rsidR="00A8463E" w:rsidRPr="00AF066E" w:rsidRDefault="00A8463E" w:rsidP="00676053">
            <w:pPr>
              <w:pStyle w:val="Tekstdocument3"/>
              <w:cnfStyle w:val="000000000000" w:firstRow="0" w:lastRow="0" w:firstColumn="0" w:lastColumn="0" w:oddVBand="0" w:evenVBand="0" w:oddHBand="0" w:evenHBand="0" w:firstRowFirstColumn="0" w:firstRowLastColumn="0" w:lastRowFirstColumn="0" w:lastRowLastColumn="0"/>
            </w:pPr>
          </w:p>
        </w:tc>
      </w:tr>
      <w:tr w:rsidR="004536F2" w:rsidTr="006D2E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3" w:type="dxa"/>
          </w:tcPr>
          <w:p w:rsidR="00A8463E" w:rsidRDefault="002650F9" w:rsidP="00F703DC">
            <w:pPr>
              <w:pStyle w:val="Tekstdocument3"/>
            </w:pPr>
            <w:r>
              <w:t>Gerrit en Karin</w:t>
            </w:r>
          </w:p>
          <w:p w:rsidR="002650F9" w:rsidRDefault="002650F9" w:rsidP="00F703DC">
            <w:pPr>
              <w:pStyle w:val="Tekstdocument3"/>
            </w:pPr>
            <w:r>
              <w:t>@BlueScript</w:t>
            </w:r>
          </w:p>
        </w:tc>
        <w:tc>
          <w:tcPr>
            <w:tcW w:w="2100" w:type="dxa"/>
          </w:tcPr>
          <w:p w:rsidR="00A8463E" w:rsidRPr="006D2EA3" w:rsidRDefault="00864176" w:rsidP="006D2EA3">
            <w:pPr>
              <w:pStyle w:val="Tekstdocument3"/>
              <w:spacing w:before="240"/>
              <w:cnfStyle w:val="000000100000" w:firstRow="0" w:lastRow="0" w:firstColumn="0" w:lastColumn="0" w:oddVBand="0" w:evenVBand="0" w:oddHBand="1" w:evenHBand="0" w:firstRowFirstColumn="0" w:firstRowLastColumn="0" w:lastRowFirstColumn="0" w:lastRowLastColumn="0"/>
            </w:pPr>
            <w:r w:rsidRPr="006D2EA3">
              <w:t>Hoogeveen/Gees</w:t>
            </w:r>
          </w:p>
        </w:tc>
        <w:tc>
          <w:tcPr>
            <w:cnfStyle w:val="000010000000" w:firstRow="0" w:lastRow="0" w:firstColumn="0" w:lastColumn="0" w:oddVBand="1" w:evenVBand="0" w:oddHBand="0" w:evenHBand="0" w:firstRowFirstColumn="0" w:firstRowLastColumn="0" w:lastRowFirstColumn="0" w:lastRowLastColumn="0"/>
            <w:tcW w:w="2126" w:type="dxa"/>
          </w:tcPr>
          <w:p w:rsidR="00A8463E" w:rsidRDefault="00A8463E" w:rsidP="00F703DC">
            <w:pPr>
              <w:pStyle w:val="Tekstdocument3"/>
              <w:jc w:val="left"/>
            </w:pPr>
            <w:r>
              <w:t>Werknemers van dit project</w:t>
            </w:r>
          </w:p>
        </w:tc>
        <w:tc>
          <w:tcPr>
            <w:tcW w:w="2693" w:type="dxa"/>
          </w:tcPr>
          <w:p w:rsidR="00A8463E" w:rsidRPr="00AF066E" w:rsidRDefault="002650F9" w:rsidP="002650F9">
            <w:pPr>
              <w:pStyle w:val="Tekstdocument3"/>
              <w:jc w:val="left"/>
              <w:cnfStyle w:val="000000100000" w:firstRow="0" w:lastRow="0" w:firstColumn="0" w:lastColumn="0" w:oddVBand="0" w:evenVBand="0" w:oddHBand="1" w:evenHBand="0" w:firstRowFirstColumn="0" w:firstRowLastColumn="0" w:lastRowFirstColumn="0" w:lastRowLastColumn="0"/>
            </w:pPr>
            <w:r>
              <w:t>info</w:t>
            </w:r>
            <w:r w:rsidR="00493B9D" w:rsidRPr="00AF066E">
              <w:t>@b</w:t>
            </w:r>
            <w:r>
              <w:t>luescript</w:t>
            </w:r>
            <w:r w:rsidR="00493B9D" w:rsidRPr="00AF066E">
              <w:t>.nl</w:t>
            </w:r>
          </w:p>
        </w:tc>
      </w:tr>
      <w:tr w:rsidR="004536F2" w:rsidTr="006D2EA3">
        <w:trPr>
          <w:trHeight w:hRule="exact" w:val="60"/>
        </w:trPr>
        <w:tc>
          <w:tcPr>
            <w:cnfStyle w:val="000010000000" w:firstRow="0" w:lastRow="0" w:firstColumn="0" w:lastColumn="0" w:oddVBand="1" w:evenVBand="0" w:oddHBand="0" w:evenHBand="0" w:firstRowFirstColumn="0" w:firstRowLastColumn="0" w:lastRowFirstColumn="0" w:lastRowLastColumn="0"/>
            <w:tcW w:w="1723" w:type="dxa"/>
          </w:tcPr>
          <w:p w:rsidR="00A8463E" w:rsidRDefault="00A8463E" w:rsidP="00676053">
            <w:pPr>
              <w:pStyle w:val="Tekstdocument3"/>
            </w:pPr>
          </w:p>
        </w:tc>
        <w:tc>
          <w:tcPr>
            <w:tcW w:w="2100" w:type="dxa"/>
          </w:tcPr>
          <w:p w:rsidR="00A8463E" w:rsidRDefault="00A8463E" w:rsidP="00676053">
            <w:pPr>
              <w:pStyle w:val="Tekstdocument3"/>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26" w:type="dxa"/>
          </w:tcPr>
          <w:p w:rsidR="00A8463E" w:rsidRDefault="00A8463E" w:rsidP="00676053">
            <w:pPr>
              <w:pStyle w:val="Tekstdocument3"/>
            </w:pPr>
          </w:p>
        </w:tc>
        <w:tc>
          <w:tcPr>
            <w:tcW w:w="2693" w:type="dxa"/>
          </w:tcPr>
          <w:p w:rsidR="00A8463E" w:rsidRDefault="00A8463E" w:rsidP="00676053">
            <w:pPr>
              <w:pStyle w:val="Tekstdocument3"/>
              <w:cnfStyle w:val="000000000000" w:firstRow="0" w:lastRow="0" w:firstColumn="0" w:lastColumn="0" w:oddVBand="0" w:evenVBand="0" w:oddHBand="0" w:evenHBand="0" w:firstRowFirstColumn="0" w:firstRowLastColumn="0" w:lastRowFirstColumn="0" w:lastRowLastColumn="0"/>
            </w:pPr>
          </w:p>
        </w:tc>
      </w:tr>
    </w:tbl>
    <w:p w:rsidR="00676053" w:rsidRDefault="00676053" w:rsidP="00676053">
      <w:pPr>
        <w:pStyle w:val="Heading2"/>
      </w:pPr>
      <w:bookmarkStart w:id="88" w:name="_Toc353251480"/>
      <w:bookmarkStart w:id="89" w:name="_Toc353252884"/>
      <w:bookmarkStart w:id="90" w:name="_Toc353263485"/>
      <w:bookmarkStart w:id="91" w:name="_Toc353327421"/>
      <w:bookmarkStart w:id="92" w:name="_Toc353327746"/>
      <w:bookmarkStart w:id="93" w:name="_Toc353327896"/>
      <w:bookmarkStart w:id="94" w:name="_Toc353327967"/>
      <w:bookmarkStart w:id="95" w:name="_Toc353337096"/>
      <w:bookmarkStart w:id="96" w:name="_Toc354455629"/>
      <w:bookmarkStart w:id="97" w:name="_Toc354455983"/>
      <w:bookmarkStart w:id="98" w:name="_Toc354456089"/>
      <w:bookmarkStart w:id="99" w:name="_Toc354456283"/>
      <w:bookmarkStart w:id="100" w:name="_Toc370538145"/>
      <w:bookmarkStart w:id="101" w:name="_Toc433708127"/>
      <w:r>
        <w:t>Communicatie</w:t>
      </w:r>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676053" w:rsidRDefault="00676053" w:rsidP="00294F1F">
      <w:pPr>
        <w:pStyle w:val="Tekstdocument1"/>
        <w:jc w:val="left"/>
      </w:pPr>
      <w:r>
        <w:t xml:space="preserve">Duidelijkheid in communicatie is noodzakelijk voor het slagen van een project. Daarom is het zaak dat er aangegeven wordt wie met wie communiceert met betrekking tot diverse onderwerpen. </w:t>
      </w:r>
    </w:p>
    <w:p w:rsidR="00F21D99" w:rsidRDefault="00676053" w:rsidP="00294F1F">
      <w:pPr>
        <w:pStyle w:val="Tekstdocument1"/>
        <w:jc w:val="left"/>
      </w:pPr>
      <w:r>
        <w:t>Alle zaken die betrekking hebben op de voortgang van het project moeten gecommuniceerd worden met de projectleider</w:t>
      </w:r>
      <w:r w:rsidR="00F9546F">
        <w:t>s</w:t>
      </w:r>
      <w:r>
        <w:t xml:space="preserve"> van </w:t>
      </w:r>
      <w:r w:rsidR="00294F1F">
        <w:t>de Analusier Vereniging</w:t>
      </w:r>
      <w:r>
        <w:t xml:space="preserve">. </w:t>
      </w:r>
      <w:r w:rsidR="008A2FB5">
        <w:t>Zij</w:t>
      </w:r>
      <w:r w:rsidR="0016333D">
        <w:t xml:space="preserve"> zullen</w:t>
      </w:r>
      <w:r>
        <w:t xml:space="preserve"> er vervolgens zorg voor dragen dat alle personen die hiervan op de hoogte gesteld moeten</w:t>
      </w:r>
      <w:r w:rsidR="0078522A">
        <w:t xml:space="preserve"> worden, het bericht ontvangen.</w:t>
      </w:r>
    </w:p>
    <w:p w:rsidR="00676053" w:rsidRDefault="00676053" w:rsidP="006F220B">
      <w:pPr>
        <w:pStyle w:val="Tekstdocument1"/>
        <w:jc w:val="left"/>
      </w:pPr>
      <w:r>
        <w:t xml:space="preserve">Financiële en alle indirect daarbij behorende zaken zullen met de projectleider van </w:t>
      </w:r>
      <w:r w:rsidR="009216D1">
        <w:t>de Andalusier Vereniging</w:t>
      </w:r>
      <w:r>
        <w:t xml:space="preserve"> gecommuniceerd moeten worden. </w:t>
      </w:r>
      <w:r w:rsidR="002F2EC2">
        <w:t>Zij</w:t>
      </w:r>
      <w:r w:rsidR="0004480D">
        <w:t xml:space="preserve"> zullen</w:t>
      </w:r>
      <w:r>
        <w:t xml:space="preserve"> er zorg voor dragen dat de juiste mensen op de hoogte gesteld worden, en dat er eventuele acties opgestart worden.</w:t>
      </w:r>
      <w:bookmarkEnd w:id="13"/>
      <w:bookmarkEnd w:id="14"/>
      <w:bookmarkEnd w:id="15"/>
      <w:bookmarkEnd w:id="16"/>
      <w:bookmarkEnd w:id="17"/>
      <w:bookmarkEnd w:id="18"/>
      <w:bookmarkEnd w:id="19"/>
      <w:bookmarkEnd w:id="20"/>
      <w:bookmarkEnd w:id="21"/>
      <w:bookmarkEnd w:id="22"/>
      <w:bookmarkEnd w:id="23"/>
      <w:bookmarkEnd w:id="24"/>
    </w:p>
    <w:p w:rsidR="00B04007" w:rsidRDefault="00B04007" w:rsidP="006F220B">
      <w:pPr>
        <w:pStyle w:val="Tekstdocument1"/>
        <w:jc w:val="left"/>
      </w:pPr>
    </w:p>
    <w:p w:rsidR="00B04007" w:rsidRDefault="00B04007"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6F220B">
      <w:pPr>
        <w:pStyle w:val="Tekstdocument1"/>
        <w:jc w:val="left"/>
      </w:pPr>
    </w:p>
    <w:p w:rsidR="00C100D6" w:rsidRDefault="00C100D6" w:rsidP="00C100D6">
      <w:pPr>
        <w:pStyle w:val="Heading1"/>
      </w:pPr>
      <w:r>
        <w:lastRenderedPageBreak/>
        <w:t>Planning</w:t>
      </w:r>
    </w:p>
    <w:p w:rsidR="00535367" w:rsidRPr="00535367" w:rsidRDefault="00A14FD9" w:rsidP="00A14FD9">
      <w:pPr>
        <w:pStyle w:val="Tekstdocument1"/>
      </w:pPr>
      <w:r>
        <w:t>Zie bijlage voor planning in MS-Excel.</w:t>
      </w:r>
    </w:p>
    <w:sectPr w:rsidR="00535367" w:rsidRPr="00535367">
      <w:headerReference w:type="default" r:id="rId12"/>
      <w:footerReference w:type="default" r:id="rId13"/>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51A" w:rsidRDefault="00F0451A">
      <w:r>
        <w:separator/>
      </w:r>
    </w:p>
  </w:endnote>
  <w:endnote w:type="continuationSeparator" w:id="0">
    <w:p w:rsidR="00F0451A" w:rsidRDefault="00F0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77" w:rsidRPr="000A04EB" w:rsidRDefault="00686177">
    <w:pPr>
      <w:pStyle w:val="Footer"/>
      <w:framePr w:wrap="around" w:vAnchor="text" w:hAnchor="margin" w:xAlign="right" w:y="1"/>
      <w:rPr>
        <w:rStyle w:val="PageNumber"/>
        <w:lang w:val="en-GB"/>
      </w:rPr>
    </w:pPr>
    <w:r>
      <w:rPr>
        <w:rStyle w:val="PageNumber"/>
      </w:rPr>
      <w:fldChar w:fldCharType="begin"/>
    </w:r>
    <w:r w:rsidRPr="000A04EB">
      <w:rPr>
        <w:rStyle w:val="PageNumber"/>
        <w:lang w:val="en-GB"/>
      </w:rPr>
      <w:instrText xml:space="preserve">PAGE  </w:instrText>
    </w:r>
    <w:r>
      <w:rPr>
        <w:rStyle w:val="PageNumber"/>
      </w:rPr>
      <w:fldChar w:fldCharType="separate"/>
    </w:r>
    <w:r w:rsidRPr="000A04EB">
      <w:rPr>
        <w:rStyle w:val="PageNumber"/>
        <w:noProof/>
        <w:lang w:val="en-GB"/>
      </w:rPr>
      <w:t>XVII</w:t>
    </w:r>
    <w:r>
      <w:rPr>
        <w:rStyle w:val="PageNumber"/>
      </w:rPr>
      <w:fldChar w:fldCharType="end"/>
    </w:r>
  </w:p>
  <w:p w:rsidR="00686177" w:rsidRPr="000A04EB" w:rsidRDefault="00686177">
    <w:pPr>
      <w:ind w:right="360"/>
      <w:rPr>
        <w:sz w:val="16"/>
        <w:lang w:val="en-GB"/>
      </w:rPr>
    </w:pPr>
    <w:r w:rsidRPr="000A04EB">
      <w:rPr>
        <w:sz w:val="16"/>
        <w:lang w:val="en-GB"/>
      </w:rPr>
      <w:tab/>
      <w:t xml:space="preserve">© Copyright </w:t>
    </w:r>
    <w:r>
      <w:rPr>
        <w:sz w:val="16"/>
        <w:lang w:val="en-GB"/>
      </w:rPr>
      <w:t>Hoornbeeck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686177" w:rsidRPr="000A04EB" w:rsidRDefault="00686177">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77" w:rsidRDefault="00686177">
    <w:pPr>
      <w:tabs>
        <w:tab w:val="clear" w:pos="567"/>
        <w:tab w:val="center" w:pos="4536"/>
        <w:tab w:val="right" w:pos="9072"/>
      </w:tabs>
      <w:ind w:right="360"/>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77" w:rsidRDefault="00686177">
    <w:pPr>
      <w:pStyle w:val="Footer"/>
    </w:pPr>
    <w:r>
      <w:t>BamPistache</w:t>
    </w:r>
    <w:r>
      <w:tab/>
      <w:t>Versie 1.1</w:t>
    </w:r>
    <w:r>
      <w:tab/>
      <w:t xml:space="preserve">Pagina </w:t>
    </w:r>
    <w:r>
      <w:fldChar w:fldCharType="begin"/>
    </w:r>
    <w:r>
      <w:instrText xml:space="preserve"> PAGE  \* MERGEFORMAT </w:instrText>
    </w:r>
    <w:r>
      <w:fldChar w:fldCharType="separate"/>
    </w:r>
    <w:r w:rsidR="009C73C2">
      <w:rPr>
        <w:noProof/>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720747"/>
      <w:docPartObj>
        <w:docPartGallery w:val="Page Numbers (Bottom of Page)"/>
        <w:docPartUnique/>
      </w:docPartObj>
    </w:sdtPr>
    <w:sdtEndPr>
      <w:rPr>
        <w:noProof/>
      </w:rPr>
    </w:sdtEndPr>
    <w:sdtContent>
      <w:p w:rsidR="00686177" w:rsidRDefault="00686177">
        <w:pPr>
          <w:pStyle w:val="Footer"/>
          <w:jc w:val="right"/>
        </w:pPr>
        <w:r>
          <w:fldChar w:fldCharType="begin"/>
        </w:r>
        <w:r>
          <w:instrText xml:space="preserve"> PAGE   \* MERGEFORMAT </w:instrText>
        </w:r>
        <w:r>
          <w:fldChar w:fldCharType="separate"/>
        </w:r>
        <w:r w:rsidR="00543B45">
          <w:rPr>
            <w:noProof/>
          </w:rPr>
          <w:t>4</w:t>
        </w:r>
        <w:r>
          <w:rPr>
            <w:noProof/>
          </w:rPr>
          <w:fldChar w:fldCharType="end"/>
        </w:r>
      </w:p>
    </w:sdtContent>
  </w:sdt>
  <w:p w:rsidR="00686177" w:rsidRDefault="002650F9" w:rsidP="002B1981">
    <w:pPr>
      <w:pStyle w:val="Footer"/>
      <w:pBdr>
        <w:top w:val="none" w:sz="0" w:space="0" w:color="auto"/>
      </w:pBdr>
      <w:tabs>
        <w:tab w:val="clear" w:pos="3969"/>
        <w:tab w:val="clear" w:pos="8222"/>
        <w:tab w:val="center" w:pos="3685"/>
      </w:tabs>
    </w:pPr>
    <w:r>
      <w:t>Gerrit en Karin @BlueScript</w:t>
    </w:r>
    <w:r w:rsidR="00686177">
      <w:tab/>
      <w:t>Versie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51A" w:rsidRDefault="00F0451A">
      <w:r>
        <w:separator/>
      </w:r>
    </w:p>
  </w:footnote>
  <w:footnote w:type="continuationSeparator" w:id="0">
    <w:p w:rsidR="00F0451A" w:rsidRDefault="00F04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77" w:rsidRDefault="00686177">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77" w:rsidRDefault="00686177">
    <w:pPr>
      <w:pStyle w:val="Header"/>
    </w:pPr>
    <w:r>
      <w:tab/>
    </w:r>
    <w:r>
      <w:tab/>
    </w:r>
    <w:fldSimple w:instr=" DOCPROPERTY Titel \* MERGEFORMAT ">
      <w:r>
        <w:t>Plan van Aanpak</w:t>
      </w:r>
    </w:fldSimple>
    <w:r>
      <w:t xml:space="preserve"> Andalusier Vereniging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77" w:rsidRDefault="00686177">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upperLetter"/>
      <w:pStyle w:val="Heading9"/>
      <w:lvlText w:val="Bijlage %9 "/>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73B55"/>
    <w:multiLevelType w:val="hybridMultilevel"/>
    <w:tmpl w:val="830E118A"/>
    <w:lvl w:ilvl="0" w:tplc="555637F8">
      <w:start w:val="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3E385D"/>
    <w:multiLevelType w:val="hybridMultilevel"/>
    <w:tmpl w:val="E668E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B35526"/>
    <w:multiLevelType w:val="hybridMultilevel"/>
    <w:tmpl w:val="C2DE7094"/>
    <w:lvl w:ilvl="0" w:tplc="52D4EF08">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153CEE"/>
    <w:multiLevelType w:val="hybridMultilevel"/>
    <w:tmpl w:val="F852E3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7E2736"/>
    <w:multiLevelType w:val="hybridMultilevel"/>
    <w:tmpl w:val="E6DC4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4F7338"/>
    <w:multiLevelType w:val="hybridMultilevel"/>
    <w:tmpl w:val="CB40D2D4"/>
    <w:lvl w:ilvl="0" w:tplc="9230C7B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E50F34"/>
    <w:multiLevelType w:val="hybridMultilevel"/>
    <w:tmpl w:val="AAB8F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1" w15:restartNumberingAfterBreak="0">
    <w:nsid w:val="66CF6958"/>
    <w:multiLevelType w:val="hybridMultilevel"/>
    <w:tmpl w:val="260C230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78355FEE"/>
    <w:multiLevelType w:val="hybridMultilevel"/>
    <w:tmpl w:val="6D82B336"/>
    <w:lvl w:ilvl="0" w:tplc="66F6544C">
      <w:start w:val="1"/>
      <w:numFmt w:val="decimal"/>
      <w:lvlText w:val="%1."/>
      <w:lvlJc w:val="left"/>
      <w:pPr>
        <w:ind w:left="643" w:hanging="360"/>
      </w:pPr>
      <w:rPr>
        <w:rFonts w:hint="default"/>
      </w:rPr>
    </w:lvl>
    <w:lvl w:ilvl="1" w:tplc="04130019" w:tentative="1">
      <w:start w:val="1"/>
      <w:numFmt w:val="lowerLetter"/>
      <w:lvlText w:val="%2."/>
      <w:lvlJc w:val="left"/>
      <w:pPr>
        <w:ind w:left="1363" w:hanging="360"/>
      </w:pPr>
    </w:lvl>
    <w:lvl w:ilvl="2" w:tplc="0413001B" w:tentative="1">
      <w:start w:val="1"/>
      <w:numFmt w:val="lowerRoman"/>
      <w:lvlText w:val="%3."/>
      <w:lvlJc w:val="right"/>
      <w:pPr>
        <w:ind w:left="2083" w:hanging="180"/>
      </w:pPr>
    </w:lvl>
    <w:lvl w:ilvl="3" w:tplc="0413000F" w:tentative="1">
      <w:start w:val="1"/>
      <w:numFmt w:val="decimal"/>
      <w:lvlText w:val="%4."/>
      <w:lvlJc w:val="left"/>
      <w:pPr>
        <w:ind w:left="2803" w:hanging="360"/>
      </w:pPr>
    </w:lvl>
    <w:lvl w:ilvl="4" w:tplc="04130019" w:tentative="1">
      <w:start w:val="1"/>
      <w:numFmt w:val="lowerLetter"/>
      <w:lvlText w:val="%5."/>
      <w:lvlJc w:val="left"/>
      <w:pPr>
        <w:ind w:left="3523" w:hanging="360"/>
      </w:pPr>
    </w:lvl>
    <w:lvl w:ilvl="5" w:tplc="0413001B" w:tentative="1">
      <w:start w:val="1"/>
      <w:numFmt w:val="lowerRoman"/>
      <w:lvlText w:val="%6."/>
      <w:lvlJc w:val="right"/>
      <w:pPr>
        <w:ind w:left="4243" w:hanging="180"/>
      </w:pPr>
    </w:lvl>
    <w:lvl w:ilvl="6" w:tplc="0413000F" w:tentative="1">
      <w:start w:val="1"/>
      <w:numFmt w:val="decimal"/>
      <w:lvlText w:val="%7."/>
      <w:lvlJc w:val="left"/>
      <w:pPr>
        <w:ind w:left="4963" w:hanging="360"/>
      </w:pPr>
    </w:lvl>
    <w:lvl w:ilvl="7" w:tplc="04130019" w:tentative="1">
      <w:start w:val="1"/>
      <w:numFmt w:val="lowerLetter"/>
      <w:lvlText w:val="%8."/>
      <w:lvlJc w:val="left"/>
      <w:pPr>
        <w:ind w:left="5683" w:hanging="360"/>
      </w:pPr>
    </w:lvl>
    <w:lvl w:ilvl="8" w:tplc="0413001B" w:tentative="1">
      <w:start w:val="1"/>
      <w:numFmt w:val="lowerRoman"/>
      <w:lvlText w:val="%9."/>
      <w:lvlJc w:val="right"/>
      <w:pPr>
        <w:ind w:left="6403" w:hanging="180"/>
      </w:pPr>
    </w:lvl>
  </w:abstractNum>
  <w:abstractNum w:abstractNumId="13"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14"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14"/>
  </w:num>
  <w:num w:numId="4">
    <w:abstractNumId w:val="10"/>
  </w:num>
  <w:num w:numId="5">
    <w:abstractNumId w:val="13"/>
  </w:num>
  <w:num w:numId="6">
    <w:abstractNumId w:val="1"/>
    <w:lvlOverride w:ilvl="0">
      <w:lvl w:ilvl="0">
        <w:start w:val="1"/>
        <w:numFmt w:val="bullet"/>
        <w:lvlText w:val=""/>
        <w:legacy w:legacy="1" w:legacySpace="0" w:legacyIndent="284"/>
        <w:lvlJc w:val="left"/>
        <w:pPr>
          <w:ind w:left="284" w:hanging="284"/>
        </w:pPr>
        <w:rPr>
          <w:rFonts w:ascii="Times" w:hAnsi="Times" w:hint="default"/>
        </w:rPr>
      </w:lvl>
    </w:lvlOverride>
  </w:num>
  <w:num w:numId="7">
    <w:abstractNumId w:val="1"/>
  </w:num>
  <w:num w:numId="8">
    <w:abstractNumId w:val="1"/>
    <w:lvlOverride w:ilvl="0">
      <w:lvl w:ilvl="0">
        <w:numFmt w:val="bullet"/>
        <w:lvlText w:val=""/>
        <w:legacy w:legacy="1" w:legacySpace="0" w:legacyIndent="283"/>
        <w:lvlJc w:val="left"/>
        <w:pPr>
          <w:ind w:left="283" w:hanging="283"/>
        </w:pPr>
        <w:rPr>
          <w:rFonts w:ascii="Symbol" w:hAnsi="Symbol" w:hint="default"/>
        </w:rPr>
      </w:lvl>
    </w:lvlOverride>
  </w:num>
  <w:num w:numId="9">
    <w:abstractNumId w:val="6"/>
  </w:num>
  <w:num w:numId="10">
    <w:abstractNumId w:val="11"/>
  </w:num>
  <w:num w:numId="11">
    <w:abstractNumId w:val="2"/>
  </w:num>
  <w:num w:numId="12">
    <w:abstractNumId w:val="4"/>
  </w:num>
  <w:num w:numId="13">
    <w:abstractNumId w:val="5"/>
  </w:num>
  <w:num w:numId="14">
    <w:abstractNumId w:val="9"/>
  </w:num>
  <w:num w:numId="15">
    <w:abstractNumId w:val="7"/>
  </w:num>
  <w:num w:numId="16">
    <w:abstractNumId w:val="12"/>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9B"/>
    <w:rsid w:val="000016DD"/>
    <w:rsid w:val="00010E37"/>
    <w:rsid w:val="0001253E"/>
    <w:rsid w:val="00021C9F"/>
    <w:rsid w:val="00024ECC"/>
    <w:rsid w:val="00034333"/>
    <w:rsid w:val="00037329"/>
    <w:rsid w:val="00037CD1"/>
    <w:rsid w:val="0004480D"/>
    <w:rsid w:val="00044873"/>
    <w:rsid w:val="00046F11"/>
    <w:rsid w:val="0005039A"/>
    <w:rsid w:val="000528E4"/>
    <w:rsid w:val="00053B17"/>
    <w:rsid w:val="000542F5"/>
    <w:rsid w:val="000559B2"/>
    <w:rsid w:val="00057A5F"/>
    <w:rsid w:val="0006140F"/>
    <w:rsid w:val="0006427B"/>
    <w:rsid w:val="00065754"/>
    <w:rsid w:val="00065783"/>
    <w:rsid w:val="00070D1F"/>
    <w:rsid w:val="00074F59"/>
    <w:rsid w:val="000763DD"/>
    <w:rsid w:val="00076529"/>
    <w:rsid w:val="00081387"/>
    <w:rsid w:val="000828F4"/>
    <w:rsid w:val="000932D1"/>
    <w:rsid w:val="0009626E"/>
    <w:rsid w:val="000A0089"/>
    <w:rsid w:val="000A04EB"/>
    <w:rsid w:val="000A4DB4"/>
    <w:rsid w:val="000A5D02"/>
    <w:rsid w:val="000A79CC"/>
    <w:rsid w:val="000C1C55"/>
    <w:rsid w:val="000C2E5B"/>
    <w:rsid w:val="000C3A04"/>
    <w:rsid w:val="000D17C9"/>
    <w:rsid w:val="000D377F"/>
    <w:rsid w:val="000D7D16"/>
    <w:rsid w:val="000E34B7"/>
    <w:rsid w:val="000E5076"/>
    <w:rsid w:val="000E6B99"/>
    <w:rsid w:val="000F2BC4"/>
    <w:rsid w:val="001006A3"/>
    <w:rsid w:val="00105B35"/>
    <w:rsid w:val="001143ED"/>
    <w:rsid w:val="001200F2"/>
    <w:rsid w:val="001215F8"/>
    <w:rsid w:val="001261CA"/>
    <w:rsid w:val="001301BA"/>
    <w:rsid w:val="001305C3"/>
    <w:rsid w:val="001310C3"/>
    <w:rsid w:val="0013658E"/>
    <w:rsid w:val="001366F1"/>
    <w:rsid w:val="00154D10"/>
    <w:rsid w:val="00157F50"/>
    <w:rsid w:val="001622D5"/>
    <w:rsid w:val="0016333D"/>
    <w:rsid w:val="00166270"/>
    <w:rsid w:val="00167A6E"/>
    <w:rsid w:val="001701C3"/>
    <w:rsid w:val="00170BBC"/>
    <w:rsid w:val="00171ECD"/>
    <w:rsid w:val="00173239"/>
    <w:rsid w:val="0017453A"/>
    <w:rsid w:val="00174730"/>
    <w:rsid w:val="00180BB4"/>
    <w:rsid w:val="00181E72"/>
    <w:rsid w:val="001821DD"/>
    <w:rsid w:val="00182348"/>
    <w:rsid w:val="00185493"/>
    <w:rsid w:val="00187AF8"/>
    <w:rsid w:val="00193A60"/>
    <w:rsid w:val="0019670F"/>
    <w:rsid w:val="00197B88"/>
    <w:rsid w:val="00197E3D"/>
    <w:rsid w:val="001A73D3"/>
    <w:rsid w:val="001B0F2F"/>
    <w:rsid w:val="001B2CE2"/>
    <w:rsid w:val="001B4A24"/>
    <w:rsid w:val="001B4A59"/>
    <w:rsid w:val="001B56CA"/>
    <w:rsid w:val="001C55FA"/>
    <w:rsid w:val="001C62CF"/>
    <w:rsid w:val="001D0CFC"/>
    <w:rsid w:val="001D2C3E"/>
    <w:rsid w:val="001E31B9"/>
    <w:rsid w:val="001E5691"/>
    <w:rsid w:val="001E5C08"/>
    <w:rsid w:val="001F604C"/>
    <w:rsid w:val="001F7FD0"/>
    <w:rsid w:val="00201216"/>
    <w:rsid w:val="0020561E"/>
    <w:rsid w:val="002156F3"/>
    <w:rsid w:val="0021617F"/>
    <w:rsid w:val="00227DD7"/>
    <w:rsid w:val="00230AF5"/>
    <w:rsid w:val="00233EB8"/>
    <w:rsid w:val="0023435C"/>
    <w:rsid w:val="00234C94"/>
    <w:rsid w:val="00246DB3"/>
    <w:rsid w:val="002562C1"/>
    <w:rsid w:val="002650F9"/>
    <w:rsid w:val="00266493"/>
    <w:rsid w:val="002667EB"/>
    <w:rsid w:val="00266969"/>
    <w:rsid w:val="002727E7"/>
    <w:rsid w:val="00276617"/>
    <w:rsid w:val="00280C65"/>
    <w:rsid w:val="002814AC"/>
    <w:rsid w:val="0028432E"/>
    <w:rsid w:val="00291EA8"/>
    <w:rsid w:val="002926E8"/>
    <w:rsid w:val="00293C21"/>
    <w:rsid w:val="00294F1F"/>
    <w:rsid w:val="002A06FA"/>
    <w:rsid w:val="002A2753"/>
    <w:rsid w:val="002A28A2"/>
    <w:rsid w:val="002A6B13"/>
    <w:rsid w:val="002B0FFB"/>
    <w:rsid w:val="002B1981"/>
    <w:rsid w:val="002B6E8D"/>
    <w:rsid w:val="002C07F3"/>
    <w:rsid w:val="002D2335"/>
    <w:rsid w:val="002D4843"/>
    <w:rsid w:val="002D6A9B"/>
    <w:rsid w:val="002E1A62"/>
    <w:rsid w:val="002E5696"/>
    <w:rsid w:val="002E63B9"/>
    <w:rsid w:val="002E6E55"/>
    <w:rsid w:val="002F2CD0"/>
    <w:rsid w:val="002F2EC2"/>
    <w:rsid w:val="002F43B7"/>
    <w:rsid w:val="002F5E45"/>
    <w:rsid w:val="0030097A"/>
    <w:rsid w:val="0030772A"/>
    <w:rsid w:val="003078C8"/>
    <w:rsid w:val="0031033F"/>
    <w:rsid w:val="003112C3"/>
    <w:rsid w:val="00312508"/>
    <w:rsid w:val="00321EC4"/>
    <w:rsid w:val="00325D64"/>
    <w:rsid w:val="00330D70"/>
    <w:rsid w:val="00335E24"/>
    <w:rsid w:val="00346066"/>
    <w:rsid w:val="0035187C"/>
    <w:rsid w:val="0035237F"/>
    <w:rsid w:val="0035394A"/>
    <w:rsid w:val="00353953"/>
    <w:rsid w:val="003578B9"/>
    <w:rsid w:val="0036060A"/>
    <w:rsid w:val="00362D2A"/>
    <w:rsid w:val="00365CE4"/>
    <w:rsid w:val="00366031"/>
    <w:rsid w:val="00370F7A"/>
    <w:rsid w:val="003739A2"/>
    <w:rsid w:val="0037478B"/>
    <w:rsid w:val="00374B34"/>
    <w:rsid w:val="00374CDF"/>
    <w:rsid w:val="00381E77"/>
    <w:rsid w:val="00385E54"/>
    <w:rsid w:val="003863A8"/>
    <w:rsid w:val="00394FD3"/>
    <w:rsid w:val="0039514E"/>
    <w:rsid w:val="003A0EA3"/>
    <w:rsid w:val="003A14A2"/>
    <w:rsid w:val="003A2D13"/>
    <w:rsid w:val="003A2E2F"/>
    <w:rsid w:val="003A7581"/>
    <w:rsid w:val="003C0F16"/>
    <w:rsid w:val="003C177E"/>
    <w:rsid w:val="003C22B3"/>
    <w:rsid w:val="003C2659"/>
    <w:rsid w:val="003C593A"/>
    <w:rsid w:val="003C701D"/>
    <w:rsid w:val="003C79E0"/>
    <w:rsid w:val="003D2796"/>
    <w:rsid w:val="003D30C5"/>
    <w:rsid w:val="003D4233"/>
    <w:rsid w:val="003D589F"/>
    <w:rsid w:val="003D5F7A"/>
    <w:rsid w:val="003D7282"/>
    <w:rsid w:val="003E2E85"/>
    <w:rsid w:val="003E5AB5"/>
    <w:rsid w:val="003E6678"/>
    <w:rsid w:val="003F022D"/>
    <w:rsid w:val="003F068D"/>
    <w:rsid w:val="003F4B12"/>
    <w:rsid w:val="003F5542"/>
    <w:rsid w:val="003F681D"/>
    <w:rsid w:val="00410103"/>
    <w:rsid w:val="00412F43"/>
    <w:rsid w:val="00414025"/>
    <w:rsid w:val="00416A5B"/>
    <w:rsid w:val="004213A7"/>
    <w:rsid w:val="00422070"/>
    <w:rsid w:val="0042308B"/>
    <w:rsid w:val="00423F6B"/>
    <w:rsid w:val="00424E28"/>
    <w:rsid w:val="00426DA9"/>
    <w:rsid w:val="004352C1"/>
    <w:rsid w:val="004401C2"/>
    <w:rsid w:val="00442976"/>
    <w:rsid w:val="0044590B"/>
    <w:rsid w:val="00447142"/>
    <w:rsid w:val="00450F4B"/>
    <w:rsid w:val="004536F2"/>
    <w:rsid w:val="0045429E"/>
    <w:rsid w:val="004555A6"/>
    <w:rsid w:val="00456DB8"/>
    <w:rsid w:val="00464618"/>
    <w:rsid w:val="00464E77"/>
    <w:rsid w:val="00471E5C"/>
    <w:rsid w:val="0047234C"/>
    <w:rsid w:val="00485C92"/>
    <w:rsid w:val="00490638"/>
    <w:rsid w:val="00493B9D"/>
    <w:rsid w:val="0049503C"/>
    <w:rsid w:val="004A2E89"/>
    <w:rsid w:val="004B3D0E"/>
    <w:rsid w:val="004C024E"/>
    <w:rsid w:val="004C5AF7"/>
    <w:rsid w:val="004D342E"/>
    <w:rsid w:val="004D5E9F"/>
    <w:rsid w:val="004D7B29"/>
    <w:rsid w:val="004E1876"/>
    <w:rsid w:val="004E36C1"/>
    <w:rsid w:val="004E370D"/>
    <w:rsid w:val="004E3AF9"/>
    <w:rsid w:val="004E6CF9"/>
    <w:rsid w:val="004F256D"/>
    <w:rsid w:val="004F2674"/>
    <w:rsid w:val="004F54CA"/>
    <w:rsid w:val="004F5813"/>
    <w:rsid w:val="00503FE7"/>
    <w:rsid w:val="00504494"/>
    <w:rsid w:val="005068DB"/>
    <w:rsid w:val="00513734"/>
    <w:rsid w:val="005140ED"/>
    <w:rsid w:val="00516F39"/>
    <w:rsid w:val="00535367"/>
    <w:rsid w:val="00535D80"/>
    <w:rsid w:val="00543B45"/>
    <w:rsid w:val="00550800"/>
    <w:rsid w:val="00554957"/>
    <w:rsid w:val="005550D4"/>
    <w:rsid w:val="00555573"/>
    <w:rsid w:val="005555AC"/>
    <w:rsid w:val="00556167"/>
    <w:rsid w:val="00556B43"/>
    <w:rsid w:val="005575A4"/>
    <w:rsid w:val="005603C9"/>
    <w:rsid w:val="005608A6"/>
    <w:rsid w:val="005612AF"/>
    <w:rsid w:val="00563164"/>
    <w:rsid w:val="00570898"/>
    <w:rsid w:val="00572222"/>
    <w:rsid w:val="005734E8"/>
    <w:rsid w:val="00573B70"/>
    <w:rsid w:val="00575FE0"/>
    <w:rsid w:val="005776AB"/>
    <w:rsid w:val="00596546"/>
    <w:rsid w:val="005A650E"/>
    <w:rsid w:val="005B3293"/>
    <w:rsid w:val="005B3521"/>
    <w:rsid w:val="005B5363"/>
    <w:rsid w:val="005B662C"/>
    <w:rsid w:val="005B68DF"/>
    <w:rsid w:val="005C29A0"/>
    <w:rsid w:val="005C42F9"/>
    <w:rsid w:val="005C4967"/>
    <w:rsid w:val="005C61AE"/>
    <w:rsid w:val="005D35B7"/>
    <w:rsid w:val="005D43B3"/>
    <w:rsid w:val="005D6E31"/>
    <w:rsid w:val="005E0537"/>
    <w:rsid w:val="005E3245"/>
    <w:rsid w:val="005E487E"/>
    <w:rsid w:val="005E592C"/>
    <w:rsid w:val="005F0DDC"/>
    <w:rsid w:val="005F4FCE"/>
    <w:rsid w:val="00605173"/>
    <w:rsid w:val="006211DF"/>
    <w:rsid w:val="00622DF7"/>
    <w:rsid w:val="00623E4D"/>
    <w:rsid w:val="00624984"/>
    <w:rsid w:val="00625ADF"/>
    <w:rsid w:val="00627ABA"/>
    <w:rsid w:val="00627B42"/>
    <w:rsid w:val="00631013"/>
    <w:rsid w:val="00636834"/>
    <w:rsid w:val="00642E68"/>
    <w:rsid w:val="00644D3B"/>
    <w:rsid w:val="0066158B"/>
    <w:rsid w:val="00661E7A"/>
    <w:rsid w:val="00663464"/>
    <w:rsid w:val="006720B6"/>
    <w:rsid w:val="00673FA2"/>
    <w:rsid w:val="006751A2"/>
    <w:rsid w:val="00676053"/>
    <w:rsid w:val="0068285D"/>
    <w:rsid w:val="00686177"/>
    <w:rsid w:val="006872C8"/>
    <w:rsid w:val="00690D26"/>
    <w:rsid w:val="00694FFC"/>
    <w:rsid w:val="006A1035"/>
    <w:rsid w:val="006A6C91"/>
    <w:rsid w:val="006B235B"/>
    <w:rsid w:val="006B2B81"/>
    <w:rsid w:val="006B2D51"/>
    <w:rsid w:val="006B5351"/>
    <w:rsid w:val="006C17BE"/>
    <w:rsid w:val="006D0406"/>
    <w:rsid w:val="006D2EA3"/>
    <w:rsid w:val="006D3F37"/>
    <w:rsid w:val="006D60C5"/>
    <w:rsid w:val="006D7BBB"/>
    <w:rsid w:val="006E0AA7"/>
    <w:rsid w:val="006E12FF"/>
    <w:rsid w:val="006E1C44"/>
    <w:rsid w:val="006E1E85"/>
    <w:rsid w:val="006F220B"/>
    <w:rsid w:val="006F35C6"/>
    <w:rsid w:val="00705140"/>
    <w:rsid w:val="0070568F"/>
    <w:rsid w:val="0071022A"/>
    <w:rsid w:val="00714CC0"/>
    <w:rsid w:val="00725FCE"/>
    <w:rsid w:val="00727431"/>
    <w:rsid w:val="007330AE"/>
    <w:rsid w:val="00737A4F"/>
    <w:rsid w:val="0074260D"/>
    <w:rsid w:val="00743DDC"/>
    <w:rsid w:val="0075364C"/>
    <w:rsid w:val="00764D21"/>
    <w:rsid w:val="0076508C"/>
    <w:rsid w:val="00765621"/>
    <w:rsid w:val="00772BE1"/>
    <w:rsid w:val="007817E8"/>
    <w:rsid w:val="0078522A"/>
    <w:rsid w:val="00790957"/>
    <w:rsid w:val="00792D95"/>
    <w:rsid w:val="0079419B"/>
    <w:rsid w:val="007A4F69"/>
    <w:rsid w:val="007A59D1"/>
    <w:rsid w:val="007B5517"/>
    <w:rsid w:val="007D426F"/>
    <w:rsid w:val="007D4C88"/>
    <w:rsid w:val="007D7FA4"/>
    <w:rsid w:val="007F0804"/>
    <w:rsid w:val="007F2DFA"/>
    <w:rsid w:val="007F4347"/>
    <w:rsid w:val="007F653F"/>
    <w:rsid w:val="00801E1B"/>
    <w:rsid w:val="00807BF1"/>
    <w:rsid w:val="00814616"/>
    <w:rsid w:val="00820DF8"/>
    <w:rsid w:val="00821146"/>
    <w:rsid w:val="0082285C"/>
    <w:rsid w:val="008247E2"/>
    <w:rsid w:val="00824BC1"/>
    <w:rsid w:val="00824C56"/>
    <w:rsid w:val="00825285"/>
    <w:rsid w:val="00825F99"/>
    <w:rsid w:val="00831880"/>
    <w:rsid w:val="00832487"/>
    <w:rsid w:val="00837359"/>
    <w:rsid w:val="00840EDD"/>
    <w:rsid w:val="008428E4"/>
    <w:rsid w:val="00842B8D"/>
    <w:rsid w:val="008452BE"/>
    <w:rsid w:val="0084785E"/>
    <w:rsid w:val="00847D74"/>
    <w:rsid w:val="0085067B"/>
    <w:rsid w:val="00855D86"/>
    <w:rsid w:val="008561BB"/>
    <w:rsid w:val="00856E02"/>
    <w:rsid w:val="00861AC7"/>
    <w:rsid w:val="00862F68"/>
    <w:rsid w:val="00864176"/>
    <w:rsid w:val="00864840"/>
    <w:rsid w:val="00865EBE"/>
    <w:rsid w:val="008705C5"/>
    <w:rsid w:val="0087477B"/>
    <w:rsid w:val="00895494"/>
    <w:rsid w:val="008A06D8"/>
    <w:rsid w:val="008A0E4F"/>
    <w:rsid w:val="008A12CA"/>
    <w:rsid w:val="008A2FB5"/>
    <w:rsid w:val="008A4047"/>
    <w:rsid w:val="008A7132"/>
    <w:rsid w:val="008A7B6D"/>
    <w:rsid w:val="008B1E4C"/>
    <w:rsid w:val="008B2033"/>
    <w:rsid w:val="008C15B4"/>
    <w:rsid w:val="008C2205"/>
    <w:rsid w:val="008C64BA"/>
    <w:rsid w:val="008C7568"/>
    <w:rsid w:val="008D2A4D"/>
    <w:rsid w:val="008D62C5"/>
    <w:rsid w:val="008D6FDA"/>
    <w:rsid w:val="008E45EE"/>
    <w:rsid w:val="008E58EA"/>
    <w:rsid w:val="008F0058"/>
    <w:rsid w:val="0090046B"/>
    <w:rsid w:val="009019DE"/>
    <w:rsid w:val="00906108"/>
    <w:rsid w:val="00907300"/>
    <w:rsid w:val="00913DEF"/>
    <w:rsid w:val="009165FB"/>
    <w:rsid w:val="009216D1"/>
    <w:rsid w:val="00925820"/>
    <w:rsid w:val="00932909"/>
    <w:rsid w:val="009347A3"/>
    <w:rsid w:val="00936D81"/>
    <w:rsid w:val="00945F4B"/>
    <w:rsid w:val="00950DAF"/>
    <w:rsid w:val="00955AC1"/>
    <w:rsid w:val="009571BA"/>
    <w:rsid w:val="00957488"/>
    <w:rsid w:val="0096355E"/>
    <w:rsid w:val="009649BA"/>
    <w:rsid w:val="00973D4D"/>
    <w:rsid w:val="009740CB"/>
    <w:rsid w:val="0097437A"/>
    <w:rsid w:val="00976822"/>
    <w:rsid w:val="00976986"/>
    <w:rsid w:val="009775B5"/>
    <w:rsid w:val="00981CA8"/>
    <w:rsid w:val="00982CC3"/>
    <w:rsid w:val="00984D6E"/>
    <w:rsid w:val="0098576C"/>
    <w:rsid w:val="00987536"/>
    <w:rsid w:val="00992F25"/>
    <w:rsid w:val="00993C7C"/>
    <w:rsid w:val="0099758F"/>
    <w:rsid w:val="0099759B"/>
    <w:rsid w:val="009A46A3"/>
    <w:rsid w:val="009A7200"/>
    <w:rsid w:val="009A7460"/>
    <w:rsid w:val="009A747C"/>
    <w:rsid w:val="009A7967"/>
    <w:rsid w:val="009C0F22"/>
    <w:rsid w:val="009C47DD"/>
    <w:rsid w:val="009C6056"/>
    <w:rsid w:val="009C683A"/>
    <w:rsid w:val="009C73C2"/>
    <w:rsid w:val="009D0B39"/>
    <w:rsid w:val="009D165D"/>
    <w:rsid w:val="009D189B"/>
    <w:rsid w:val="009D5909"/>
    <w:rsid w:val="009E003F"/>
    <w:rsid w:val="009E73B9"/>
    <w:rsid w:val="009E786B"/>
    <w:rsid w:val="009E7D79"/>
    <w:rsid w:val="009F37F4"/>
    <w:rsid w:val="009F3B02"/>
    <w:rsid w:val="009F7E1D"/>
    <w:rsid w:val="00A01CE9"/>
    <w:rsid w:val="00A030FB"/>
    <w:rsid w:val="00A033C1"/>
    <w:rsid w:val="00A03F4F"/>
    <w:rsid w:val="00A05931"/>
    <w:rsid w:val="00A1236A"/>
    <w:rsid w:val="00A14FD9"/>
    <w:rsid w:val="00A1539D"/>
    <w:rsid w:val="00A2710A"/>
    <w:rsid w:val="00A275A6"/>
    <w:rsid w:val="00A314E6"/>
    <w:rsid w:val="00A326B9"/>
    <w:rsid w:val="00A33A1F"/>
    <w:rsid w:val="00A41F88"/>
    <w:rsid w:val="00A4476D"/>
    <w:rsid w:val="00A46240"/>
    <w:rsid w:val="00A50604"/>
    <w:rsid w:val="00A51231"/>
    <w:rsid w:val="00A52EF8"/>
    <w:rsid w:val="00A53B78"/>
    <w:rsid w:val="00A56253"/>
    <w:rsid w:val="00A70DBD"/>
    <w:rsid w:val="00A7249B"/>
    <w:rsid w:val="00A72ABB"/>
    <w:rsid w:val="00A756A8"/>
    <w:rsid w:val="00A83FDB"/>
    <w:rsid w:val="00A8463E"/>
    <w:rsid w:val="00A8608F"/>
    <w:rsid w:val="00A91C28"/>
    <w:rsid w:val="00A95711"/>
    <w:rsid w:val="00A968D0"/>
    <w:rsid w:val="00AA299A"/>
    <w:rsid w:val="00AA4E6C"/>
    <w:rsid w:val="00AB60FA"/>
    <w:rsid w:val="00AC25A5"/>
    <w:rsid w:val="00AC613C"/>
    <w:rsid w:val="00AD31B5"/>
    <w:rsid w:val="00AD3572"/>
    <w:rsid w:val="00AD4E09"/>
    <w:rsid w:val="00AD7710"/>
    <w:rsid w:val="00AE5127"/>
    <w:rsid w:val="00AF066E"/>
    <w:rsid w:val="00AF08DB"/>
    <w:rsid w:val="00AF4244"/>
    <w:rsid w:val="00AF4C40"/>
    <w:rsid w:val="00AF5316"/>
    <w:rsid w:val="00B006EA"/>
    <w:rsid w:val="00B01E98"/>
    <w:rsid w:val="00B04007"/>
    <w:rsid w:val="00B0465E"/>
    <w:rsid w:val="00B10084"/>
    <w:rsid w:val="00B119A1"/>
    <w:rsid w:val="00B12F93"/>
    <w:rsid w:val="00B209F6"/>
    <w:rsid w:val="00B21364"/>
    <w:rsid w:val="00B2141D"/>
    <w:rsid w:val="00B2158A"/>
    <w:rsid w:val="00B25DD0"/>
    <w:rsid w:val="00B335FD"/>
    <w:rsid w:val="00B33D77"/>
    <w:rsid w:val="00B4193F"/>
    <w:rsid w:val="00B50DE4"/>
    <w:rsid w:val="00B52AD7"/>
    <w:rsid w:val="00B5355F"/>
    <w:rsid w:val="00B542A4"/>
    <w:rsid w:val="00B555D2"/>
    <w:rsid w:val="00B55EDA"/>
    <w:rsid w:val="00B61881"/>
    <w:rsid w:val="00B62D41"/>
    <w:rsid w:val="00B636E1"/>
    <w:rsid w:val="00B63FDB"/>
    <w:rsid w:val="00B64FE1"/>
    <w:rsid w:val="00B7077E"/>
    <w:rsid w:val="00B70CE0"/>
    <w:rsid w:val="00B77326"/>
    <w:rsid w:val="00B77B92"/>
    <w:rsid w:val="00B82B7B"/>
    <w:rsid w:val="00B84290"/>
    <w:rsid w:val="00B84CC6"/>
    <w:rsid w:val="00B8528D"/>
    <w:rsid w:val="00B86D86"/>
    <w:rsid w:val="00B93287"/>
    <w:rsid w:val="00B94083"/>
    <w:rsid w:val="00B9788E"/>
    <w:rsid w:val="00BB096D"/>
    <w:rsid w:val="00BB0B44"/>
    <w:rsid w:val="00BB5654"/>
    <w:rsid w:val="00BB77ED"/>
    <w:rsid w:val="00BC2A13"/>
    <w:rsid w:val="00BC572C"/>
    <w:rsid w:val="00BD3E17"/>
    <w:rsid w:val="00BD6349"/>
    <w:rsid w:val="00BE3ED6"/>
    <w:rsid w:val="00BF16FE"/>
    <w:rsid w:val="00BF5A35"/>
    <w:rsid w:val="00C0268E"/>
    <w:rsid w:val="00C043F7"/>
    <w:rsid w:val="00C06FF1"/>
    <w:rsid w:val="00C100D6"/>
    <w:rsid w:val="00C103A2"/>
    <w:rsid w:val="00C20493"/>
    <w:rsid w:val="00C25D48"/>
    <w:rsid w:val="00C353F1"/>
    <w:rsid w:val="00C41DD2"/>
    <w:rsid w:val="00C447B5"/>
    <w:rsid w:val="00C4606C"/>
    <w:rsid w:val="00C464CE"/>
    <w:rsid w:val="00C46B9A"/>
    <w:rsid w:val="00C5020E"/>
    <w:rsid w:val="00C519B0"/>
    <w:rsid w:val="00C53434"/>
    <w:rsid w:val="00C535A6"/>
    <w:rsid w:val="00C550A2"/>
    <w:rsid w:val="00C5630B"/>
    <w:rsid w:val="00C577FE"/>
    <w:rsid w:val="00C57FE3"/>
    <w:rsid w:val="00C61EEE"/>
    <w:rsid w:val="00C65623"/>
    <w:rsid w:val="00C65BF8"/>
    <w:rsid w:val="00C70917"/>
    <w:rsid w:val="00C779F1"/>
    <w:rsid w:val="00C80AFA"/>
    <w:rsid w:val="00C86CD2"/>
    <w:rsid w:val="00C8785F"/>
    <w:rsid w:val="00C9176A"/>
    <w:rsid w:val="00C937FB"/>
    <w:rsid w:val="00C9428D"/>
    <w:rsid w:val="00CA0288"/>
    <w:rsid w:val="00CA13EF"/>
    <w:rsid w:val="00CA2B50"/>
    <w:rsid w:val="00CA6758"/>
    <w:rsid w:val="00CB221C"/>
    <w:rsid w:val="00CB5ED1"/>
    <w:rsid w:val="00CC0497"/>
    <w:rsid w:val="00CC327A"/>
    <w:rsid w:val="00CD2549"/>
    <w:rsid w:val="00CD5AF9"/>
    <w:rsid w:val="00CD5D6B"/>
    <w:rsid w:val="00CE0D27"/>
    <w:rsid w:val="00CE1EA6"/>
    <w:rsid w:val="00CE28BC"/>
    <w:rsid w:val="00CE5243"/>
    <w:rsid w:val="00CF0AEC"/>
    <w:rsid w:val="00CF1BE8"/>
    <w:rsid w:val="00CF72CB"/>
    <w:rsid w:val="00CF7308"/>
    <w:rsid w:val="00D02817"/>
    <w:rsid w:val="00D143E2"/>
    <w:rsid w:val="00D23733"/>
    <w:rsid w:val="00D26C62"/>
    <w:rsid w:val="00D27487"/>
    <w:rsid w:val="00D30F60"/>
    <w:rsid w:val="00D34149"/>
    <w:rsid w:val="00D35AC2"/>
    <w:rsid w:val="00D379C4"/>
    <w:rsid w:val="00D37BDD"/>
    <w:rsid w:val="00D37FC0"/>
    <w:rsid w:val="00D4016B"/>
    <w:rsid w:val="00D41A96"/>
    <w:rsid w:val="00D41B38"/>
    <w:rsid w:val="00D46193"/>
    <w:rsid w:val="00D465CD"/>
    <w:rsid w:val="00D4723E"/>
    <w:rsid w:val="00D620DF"/>
    <w:rsid w:val="00D62112"/>
    <w:rsid w:val="00D70BD8"/>
    <w:rsid w:val="00D711D4"/>
    <w:rsid w:val="00D72809"/>
    <w:rsid w:val="00D761F1"/>
    <w:rsid w:val="00D77953"/>
    <w:rsid w:val="00D845D2"/>
    <w:rsid w:val="00D857AF"/>
    <w:rsid w:val="00D86E55"/>
    <w:rsid w:val="00D87F16"/>
    <w:rsid w:val="00D93AC6"/>
    <w:rsid w:val="00DA5071"/>
    <w:rsid w:val="00DA5C15"/>
    <w:rsid w:val="00DA6358"/>
    <w:rsid w:val="00DA73D7"/>
    <w:rsid w:val="00DB2FD1"/>
    <w:rsid w:val="00DB7544"/>
    <w:rsid w:val="00DC2C29"/>
    <w:rsid w:val="00DC41CE"/>
    <w:rsid w:val="00DC7FB0"/>
    <w:rsid w:val="00DD0077"/>
    <w:rsid w:val="00DD433C"/>
    <w:rsid w:val="00DD4B4D"/>
    <w:rsid w:val="00DD730D"/>
    <w:rsid w:val="00DE1FF2"/>
    <w:rsid w:val="00DE4E60"/>
    <w:rsid w:val="00DF1FC0"/>
    <w:rsid w:val="00DF5D71"/>
    <w:rsid w:val="00DF6F7D"/>
    <w:rsid w:val="00E02F24"/>
    <w:rsid w:val="00E03FAC"/>
    <w:rsid w:val="00E0496F"/>
    <w:rsid w:val="00E06AC9"/>
    <w:rsid w:val="00E12DF4"/>
    <w:rsid w:val="00E16405"/>
    <w:rsid w:val="00E215B1"/>
    <w:rsid w:val="00E25570"/>
    <w:rsid w:val="00E27F0C"/>
    <w:rsid w:val="00E45FF4"/>
    <w:rsid w:val="00E4676B"/>
    <w:rsid w:val="00E474C5"/>
    <w:rsid w:val="00E501FB"/>
    <w:rsid w:val="00E5739E"/>
    <w:rsid w:val="00E6019D"/>
    <w:rsid w:val="00E61D61"/>
    <w:rsid w:val="00E710F1"/>
    <w:rsid w:val="00E732E3"/>
    <w:rsid w:val="00E82BB5"/>
    <w:rsid w:val="00E85CEA"/>
    <w:rsid w:val="00E87778"/>
    <w:rsid w:val="00E87891"/>
    <w:rsid w:val="00E923FB"/>
    <w:rsid w:val="00EA548C"/>
    <w:rsid w:val="00EB4B14"/>
    <w:rsid w:val="00EC0B2E"/>
    <w:rsid w:val="00EC1C58"/>
    <w:rsid w:val="00EC2EB2"/>
    <w:rsid w:val="00EC4A67"/>
    <w:rsid w:val="00ED28E0"/>
    <w:rsid w:val="00ED5094"/>
    <w:rsid w:val="00EE458F"/>
    <w:rsid w:val="00EF41E6"/>
    <w:rsid w:val="00F0451A"/>
    <w:rsid w:val="00F0722B"/>
    <w:rsid w:val="00F11B17"/>
    <w:rsid w:val="00F12CCD"/>
    <w:rsid w:val="00F20BA8"/>
    <w:rsid w:val="00F21D99"/>
    <w:rsid w:val="00F22E0D"/>
    <w:rsid w:val="00F3212B"/>
    <w:rsid w:val="00F332DE"/>
    <w:rsid w:val="00F3370F"/>
    <w:rsid w:val="00F41E9B"/>
    <w:rsid w:val="00F45702"/>
    <w:rsid w:val="00F472E3"/>
    <w:rsid w:val="00F5322C"/>
    <w:rsid w:val="00F5378E"/>
    <w:rsid w:val="00F548E8"/>
    <w:rsid w:val="00F56688"/>
    <w:rsid w:val="00F61CC5"/>
    <w:rsid w:val="00F652E6"/>
    <w:rsid w:val="00F654B3"/>
    <w:rsid w:val="00F666B5"/>
    <w:rsid w:val="00F703DC"/>
    <w:rsid w:val="00F72316"/>
    <w:rsid w:val="00F7527E"/>
    <w:rsid w:val="00F83A78"/>
    <w:rsid w:val="00F84CD1"/>
    <w:rsid w:val="00F945DB"/>
    <w:rsid w:val="00F9546F"/>
    <w:rsid w:val="00FA0104"/>
    <w:rsid w:val="00FA2119"/>
    <w:rsid w:val="00FA29AF"/>
    <w:rsid w:val="00FA43C2"/>
    <w:rsid w:val="00FA6AB9"/>
    <w:rsid w:val="00FB4EF3"/>
    <w:rsid w:val="00FC09B8"/>
    <w:rsid w:val="00FC20FD"/>
    <w:rsid w:val="00FD6B0B"/>
    <w:rsid w:val="00FE3002"/>
    <w:rsid w:val="00FE64EE"/>
    <w:rsid w:val="00FF0EE4"/>
    <w:rsid w:val="00FF525E"/>
    <w:rsid w:val="00FF53FA"/>
    <w:rsid w:val="00FF59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106C00-3F65-45D5-B0B5-40B66754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Lines/>
      <w:tabs>
        <w:tab w:val="left" w:pos="567"/>
      </w:tabs>
      <w:suppressAutoHyphens/>
    </w:pPr>
    <w:rPr>
      <w:rFonts w:ascii="Arial" w:hAnsi="Arial"/>
    </w:rPr>
  </w:style>
  <w:style w:type="paragraph" w:styleId="Heading1">
    <w:name w:val="heading 1"/>
    <w:basedOn w:val="Normal"/>
    <w:next w:val="Tekstdocument1"/>
    <w:qFormat/>
    <w:pPr>
      <w:keepNext/>
      <w:pageBreakBefore/>
      <w:numPr>
        <w:numId w:val="1"/>
      </w:numPr>
      <w:tabs>
        <w:tab w:val="clear" w:pos="567"/>
        <w:tab w:val="left" w:pos="0"/>
      </w:tabs>
      <w:spacing w:before="120" w:after="240"/>
      <w:ind w:hanging="851"/>
      <w:outlineLvl w:val="0"/>
    </w:pPr>
    <w:rPr>
      <w:b/>
      <w:smallCaps/>
      <w:kern w:val="28"/>
      <w:sz w:val="36"/>
    </w:rPr>
  </w:style>
  <w:style w:type="paragraph" w:styleId="Heading2">
    <w:name w:val="heading 2"/>
    <w:basedOn w:val="Normal"/>
    <w:next w:val="Tekstdocument1"/>
    <w:qFormat/>
    <w:pPr>
      <w:keepNext/>
      <w:numPr>
        <w:ilvl w:val="1"/>
        <w:numId w:val="1"/>
      </w:numPr>
      <w:tabs>
        <w:tab w:val="clear" w:pos="567"/>
      </w:tabs>
      <w:spacing w:before="240" w:after="120"/>
      <w:ind w:hanging="851"/>
      <w:outlineLvl w:val="1"/>
    </w:pPr>
    <w:rPr>
      <w:b/>
      <w:sz w:val="28"/>
    </w:rPr>
  </w:style>
  <w:style w:type="paragraph" w:styleId="Heading3">
    <w:name w:val="heading 3"/>
    <w:basedOn w:val="Normal"/>
    <w:next w:val="Tekstdocument1"/>
    <w:qFormat/>
    <w:pPr>
      <w:keepNext/>
      <w:numPr>
        <w:ilvl w:val="2"/>
        <w:numId w:val="1"/>
      </w:numPr>
      <w:spacing w:before="240" w:after="60"/>
      <w:ind w:hanging="851"/>
      <w:outlineLvl w:val="2"/>
    </w:pPr>
    <w:rPr>
      <w:i/>
      <w:sz w:val="24"/>
    </w:rPr>
  </w:style>
  <w:style w:type="paragraph" w:styleId="Heading4">
    <w:name w:val="heading 4"/>
    <w:basedOn w:val="Normal"/>
    <w:next w:val="Tekstdocument1"/>
    <w:qFormat/>
    <w:pPr>
      <w:keepNext/>
      <w:numPr>
        <w:ilvl w:val="3"/>
        <w:numId w:val="1"/>
      </w:numPr>
      <w:tabs>
        <w:tab w:val="clear" w:pos="567"/>
        <w:tab w:val="left" w:pos="-2835"/>
      </w:tabs>
      <w:spacing w:before="120"/>
      <w:ind w:hanging="851"/>
      <w:outlineLvl w:val="3"/>
    </w:pPr>
    <w:rPr>
      <w:i/>
      <w:sz w:val="22"/>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Heading1"/>
    <w:next w:val="Tekstdocument1"/>
    <w:qFormat/>
    <w:pPr>
      <w:numPr>
        <w:ilvl w:val="7"/>
      </w:numPr>
      <w:outlineLvl w:val="7"/>
    </w:pPr>
  </w:style>
  <w:style w:type="paragraph" w:styleId="Heading9">
    <w:name w:val="heading 9"/>
    <w:basedOn w:val="Heading1"/>
    <w:next w:val="Tekstdocument1"/>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document1">
    <w:name w:val="Tekst document 1"/>
    <w:basedOn w:val="Normal"/>
    <w:pPr>
      <w:spacing w:before="60" w:after="60"/>
      <w:jc w:val="both"/>
    </w:pPr>
  </w:style>
  <w:style w:type="paragraph" w:styleId="Header">
    <w:name w:val="header"/>
    <w:basedOn w:val="Normal"/>
    <w:pPr>
      <w:pBdr>
        <w:bottom w:val="single" w:sz="6" w:space="1" w:color="auto"/>
      </w:pBdr>
      <w:tabs>
        <w:tab w:val="clear" w:pos="567"/>
        <w:tab w:val="center" w:pos="3969"/>
        <w:tab w:val="right" w:pos="8222"/>
      </w:tabs>
      <w:ind w:hanging="851"/>
    </w:pPr>
  </w:style>
  <w:style w:type="paragraph" w:customStyle="1" w:styleId="Koptekstlandscape">
    <w:name w:val="Koptekst landscape"/>
    <w:basedOn w:val="Header"/>
    <w:pPr>
      <w:tabs>
        <w:tab w:val="clear" w:pos="3969"/>
        <w:tab w:val="clear" w:pos="8222"/>
        <w:tab w:val="right" w:pos="-2410"/>
        <w:tab w:val="center" w:pos="6521"/>
        <w:tab w:val="right" w:pos="13183"/>
      </w:tabs>
    </w:pPr>
  </w:style>
  <w:style w:type="paragraph" w:styleId="List">
    <w:name w:val="List"/>
    <w:basedOn w:val="Normal"/>
    <w:pPr>
      <w:tabs>
        <w:tab w:val="clear" w:pos="567"/>
        <w:tab w:val="left" w:pos="2835"/>
      </w:tabs>
      <w:ind w:left="284" w:hanging="284"/>
    </w:pPr>
  </w:style>
  <w:style w:type="paragraph" w:styleId="TableofFigures">
    <w:name w:val="table of figures"/>
    <w:basedOn w:val="Normal"/>
    <w:next w:val="Normal"/>
    <w:semiHidden/>
    <w:pPr>
      <w:tabs>
        <w:tab w:val="clear" w:pos="567"/>
        <w:tab w:val="right" w:leader="dot" w:pos="8221"/>
      </w:tabs>
      <w:ind w:left="400" w:hanging="400"/>
    </w:pPr>
    <w:rPr>
      <w:rFonts w:ascii="Times New Roman" w:hAnsi="Times New Roman"/>
      <w:smallCaps/>
    </w:rPr>
  </w:style>
  <w:style w:type="paragraph" w:styleId="ListBullet">
    <w:name w:val="List Bullet"/>
    <w:basedOn w:val="Normal"/>
    <w:pPr>
      <w:spacing w:before="20" w:after="20"/>
      <w:ind w:left="284" w:hanging="284"/>
      <w:jc w:val="both"/>
    </w:p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rPr>
  </w:style>
  <w:style w:type="character" w:styleId="PageNumber">
    <w:name w:val="page number"/>
    <w:basedOn w:val="DefaultParagraphFont"/>
  </w:style>
  <w:style w:type="paragraph" w:styleId="BodyText">
    <w:name w:val="Body Text"/>
    <w:basedOn w:val="Normal"/>
    <w:pPr>
      <w:spacing w:after="120"/>
    </w:pPr>
  </w:style>
  <w:style w:type="paragraph" w:customStyle="1" w:styleId="Subtitel">
    <w:name w:val="Subtitel"/>
    <w:basedOn w:val="Normal"/>
    <w:qFormat/>
    <w:pPr>
      <w:spacing w:before="600" w:after="60"/>
      <w:jc w:val="center"/>
    </w:pPr>
    <w:rPr>
      <w:rFonts w:ascii="Colonna MT" w:hAnsi="Colonna MT"/>
      <w:i/>
      <w:sz w:val="40"/>
    </w:rPr>
  </w:style>
  <w:style w:type="paragraph" w:customStyle="1" w:styleId="Tekstdocument2">
    <w:name w:val="Tekst document 2"/>
    <w:basedOn w:val="Tekstdocument1"/>
    <w:pPr>
      <w:tabs>
        <w:tab w:val="clear" w:pos="567"/>
      </w:tabs>
      <w:spacing w:before="40" w:after="20"/>
    </w:pPr>
  </w:style>
  <w:style w:type="paragraph" w:customStyle="1" w:styleId="Tekstopsomming">
    <w:name w:val="Tekst_opsomming"/>
    <w:basedOn w:val="Normal"/>
    <w:pPr>
      <w:tabs>
        <w:tab w:val="clear" w:pos="567"/>
        <w:tab w:val="left" w:pos="284"/>
        <w:tab w:val="left" w:pos="1418"/>
      </w:tabs>
      <w:spacing w:before="20" w:after="20"/>
      <w:ind w:left="284" w:hanging="284"/>
      <w:jc w:val="both"/>
    </w:pPr>
  </w:style>
  <w:style w:type="paragraph" w:customStyle="1" w:styleId="Tekstoverzicht">
    <w:name w:val="Tekst_overzicht"/>
    <w:basedOn w:val="Normal"/>
    <w:pPr>
      <w:tabs>
        <w:tab w:val="clear" w:pos="567"/>
        <w:tab w:val="left" w:pos="-2410"/>
        <w:tab w:val="left" w:pos="-2127"/>
      </w:tabs>
      <w:spacing w:before="60" w:after="60"/>
      <w:ind w:left="1134" w:hanging="1134"/>
      <w:jc w:val="both"/>
    </w:pPr>
  </w:style>
  <w:style w:type="paragraph" w:customStyle="1" w:styleId="Tip">
    <w:name w:val="Tip"/>
    <w:basedOn w:val="Normal"/>
    <w:next w:val="Normal"/>
    <w:pPr>
      <w:framePr w:hSpace="142" w:wrap="around" w:vAnchor="text" w:hAnchor="margin" w:x="-850" w:y="1"/>
      <w:spacing w:before="120" w:after="240"/>
    </w:pPr>
    <w:rPr>
      <w:b/>
    </w:rPr>
  </w:style>
  <w:style w:type="paragraph" w:styleId="Title">
    <w:name w:val="Title"/>
    <w:basedOn w:val="Normal"/>
    <w:next w:val="Subtitel"/>
    <w:qFormat/>
    <w:pPr>
      <w:pBdr>
        <w:bottom w:val="single" w:sz="6" w:space="6" w:color="auto"/>
      </w:pBdr>
      <w:spacing w:before="4536" w:after="240"/>
      <w:jc w:val="center"/>
    </w:pPr>
    <w:rPr>
      <w:b/>
      <w:smallCaps/>
      <w:kern w:val="28"/>
      <w:sz w:val="60"/>
    </w:rPr>
  </w:style>
  <w:style w:type="paragraph" w:customStyle="1" w:styleId="Verborgen">
    <w:name w:val="Verborgen"/>
    <w:basedOn w:val="BodyText"/>
    <w:next w:val="Normal"/>
    <w:pPr>
      <w:spacing w:after="0"/>
    </w:pPr>
    <w:rPr>
      <w:i/>
      <w:vanish/>
    </w:rPr>
  </w:style>
  <w:style w:type="paragraph" w:styleId="Footer">
    <w:name w:val="footer"/>
    <w:basedOn w:val="Normal"/>
    <w:link w:val="FooterChar"/>
    <w:uiPriority w:val="99"/>
    <w:pPr>
      <w:pBdr>
        <w:top w:val="single" w:sz="6" w:space="3" w:color="auto"/>
      </w:pBdr>
      <w:tabs>
        <w:tab w:val="clear" w:pos="567"/>
        <w:tab w:val="center" w:pos="3969"/>
        <w:tab w:val="right" w:pos="8222"/>
      </w:tabs>
      <w:ind w:hanging="851"/>
    </w:pPr>
  </w:style>
  <w:style w:type="paragraph" w:customStyle="1" w:styleId="Voettekstlandscape">
    <w:name w:val="Voettekst landscape"/>
    <w:basedOn w:val="Footer"/>
    <w:pPr>
      <w:tabs>
        <w:tab w:val="clear" w:pos="3969"/>
        <w:tab w:val="clear" w:pos="8222"/>
        <w:tab w:val="center" w:pos="6521"/>
        <w:tab w:val="right" w:pos="13183"/>
      </w:tabs>
    </w:pPr>
  </w:style>
  <w:style w:type="paragraph" w:customStyle="1" w:styleId="Vraag">
    <w:name w:val="Vraag"/>
    <w:basedOn w:val="Normal"/>
    <w:next w:val="Vraagtoelichting"/>
    <w:pPr>
      <w:spacing w:before="240"/>
      <w:ind w:hanging="567"/>
    </w:pPr>
  </w:style>
  <w:style w:type="paragraph" w:customStyle="1" w:styleId="Vraagtoelichting">
    <w:name w:val="Vraag toelichting"/>
    <w:basedOn w:val="Normal"/>
    <w:next w:val="Normal"/>
    <w:pPr>
      <w:tabs>
        <w:tab w:val="clear" w:pos="567"/>
      </w:tabs>
      <w:spacing w:before="60"/>
      <w:ind w:left="284" w:right="284"/>
    </w:pPr>
    <w:rPr>
      <w:sz w:val="16"/>
    </w:rPr>
  </w:style>
  <w:style w:type="paragraph" w:customStyle="1" w:styleId="Zeergroot">
    <w:name w:val="Zeer groot"/>
    <w:basedOn w:val="Normal"/>
    <w:next w:val="Normal"/>
    <w:pPr>
      <w:spacing w:before="120" w:after="60"/>
    </w:pPr>
    <w:rPr>
      <w:b/>
      <w:sz w:val="30"/>
    </w:rPr>
  </w:style>
  <w:style w:type="paragraph" w:styleId="Caption">
    <w:name w:val="caption"/>
    <w:basedOn w:val="Normal"/>
    <w:next w:val="Tekstdocument1"/>
    <w:qFormat/>
    <w:pPr>
      <w:tabs>
        <w:tab w:val="clear" w:pos="567"/>
        <w:tab w:val="left" w:pos="851"/>
      </w:tabs>
      <w:spacing w:after="60"/>
      <w:jc w:val="both"/>
    </w:pPr>
    <w:rPr>
      <w:rFonts w:ascii="Arial Narrow" w:hAnsi="Arial Narrow"/>
      <w:i/>
    </w:rPr>
  </w:style>
  <w:style w:type="paragraph" w:customStyle="1" w:styleId="Colofontekst">
    <w:name w:val="Colofontekst"/>
    <w:basedOn w:val="Normal"/>
    <w:pPr>
      <w:tabs>
        <w:tab w:val="clear" w:pos="567"/>
        <w:tab w:val="left" w:pos="1701"/>
        <w:tab w:val="left" w:pos="3969"/>
      </w:tabs>
      <w:spacing w:before="60" w:after="60"/>
      <w:ind w:left="1701" w:hanging="1701"/>
    </w:pPr>
  </w:style>
  <w:style w:type="paragraph" w:customStyle="1" w:styleId="Extragroot">
    <w:name w:val="Extra groot"/>
    <w:basedOn w:val="Normal"/>
    <w:next w:val="Normal"/>
    <w:pPr>
      <w:spacing w:before="180" w:after="120"/>
    </w:pPr>
    <w:rPr>
      <w:b/>
      <w:sz w:val="40"/>
    </w:rPr>
  </w:style>
  <w:style w:type="paragraph" w:customStyle="1" w:styleId="Grafisch">
    <w:name w:val="Grafisch"/>
    <w:basedOn w:val="Normal"/>
    <w:next w:val="Normal"/>
    <w:pPr>
      <w:spacing w:before="120"/>
      <w:ind w:left="-851"/>
    </w:pPr>
  </w:style>
  <w:style w:type="paragraph" w:customStyle="1" w:styleId="Groot">
    <w:name w:val="Groot"/>
    <w:basedOn w:val="Normal"/>
    <w:next w:val="Normal"/>
    <w:rPr>
      <w:sz w:val="24"/>
    </w:rPr>
  </w:style>
  <w:style w:type="paragraph" w:customStyle="1" w:styleId="Heelklein">
    <w:name w:val="Heel klein"/>
    <w:basedOn w:val="Normal"/>
    <w:next w:val="Normal"/>
    <w:rPr>
      <w:sz w:val="12"/>
    </w:rPr>
  </w:style>
  <w:style w:type="paragraph" w:styleId="Index1">
    <w:name w:val="index 1"/>
    <w:basedOn w:val="Normal"/>
    <w:next w:val="Normal"/>
    <w:semiHidden/>
    <w:pPr>
      <w:tabs>
        <w:tab w:val="clear" w:pos="567"/>
        <w:tab w:val="right" w:leader="hyphen" w:pos="2260"/>
      </w:tabs>
      <w:ind w:left="200" w:hanging="200"/>
    </w:pPr>
    <w:rPr>
      <w:rFonts w:ascii="Times New Roman" w:hAnsi="Times New Roman"/>
    </w:rPr>
  </w:style>
  <w:style w:type="paragraph" w:styleId="Index2">
    <w:name w:val="index 2"/>
    <w:basedOn w:val="Normal"/>
    <w:next w:val="Normal"/>
    <w:semiHidden/>
    <w:pPr>
      <w:tabs>
        <w:tab w:val="clear" w:pos="567"/>
        <w:tab w:val="right" w:leader="hyphen" w:pos="2260"/>
      </w:tabs>
      <w:ind w:left="400" w:hanging="200"/>
    </w:pPr>
    <w:rPr>
      <w:rFonts w:ascii="Times New Roman" w:hAnsi="Times New Roman"/>
    </w:rPr>
  </w:style>
  <w:style w:type="paragraph" w:styleId="Index3">
    <w:name w:val="index 3"/>
    <w:basedOn w:val="Normal"/>
    <w:next w:val="Normal"/>
    <w:semiHidden/>
    <w:pPr>
      <w:tabs>
        <w:tab w:val="clear" w:pos="567"/>
        <w:tab w:val="right" w:leader="hyphen" w:pos="2260"/>
      </w:tabs>
      <w:ind w:left="600" w:hanging="200"/>
    </w:pPr>
    <w:rPr>
      <w:rFonts w:ascii="Times New Roman" w:hAnsi="Times New Roman"/>
    </w:rPr>
  </w:style>
  <w:style w:type="paragraph" w:styleId="IndexHeading">
    <w:name w:val="index heading"/>
    <w:basedOn w:val="Normal"/>
    <w:next w:val="Index1"/>
    <w:semiHidden/>
    <w:pPr>
      <w:tabs>
        <w:tab w:val="clear" w:pos="567"/>
        <w:tab w:val="right" w:leader="dot" w:pos="2260"/>
      </w:tabs>
      <w:spacing w:before="120" w:after="120"/>
    </w:pPr>
    <w:rPr>
      <w:rFonts w:ascii="Times New Roman" w:hAnsi="Times New Roman"/>
      <w:b/>
      <w:i/>
    </w:rPr>
  </w:style>
  <w:style w:type="paragraph" w:styleId="TOC1">
    <w:name w:val="toc 1"/>
    <w:basedOn w:val="Normal"/>
    <w:next w:val="Normal"/>
    <w:uiPriority w:val="39"/>
    <w:pPr>
      <w:tabs>
        <w:tab w:val="clear" w:pos="567"/>
        <w:tab w:val="right" w:leader="dot" w:pos="8221"/>
      </w:tabs>
      <w:spacing w:before="120" w:after="120"/>
    </w:pPr>
    <w:rPr>
      <w:b/>
      <w:caps/>
    </w:rPr>
  </w:style>
  <w:style w:type="paragraph" w:styleId="TOC2">
    <w:name w:val="toc 2"/>
    <w:basedOn w:val="Normal"/>
    <w:next w:val="Normal"/>
    <w:uiPriority w:val="39"/>
    <w:pPr>
      <w:tabs>
        <w:tab w:val="clear" w:pos="567"/>
        <w:tab w:val="right" w:leader="dot" w:pos="8221"/>
      </w:tabs>
    </w:pPr>
    <w:rPr>
      <w:smallCaps/>
      <w:noProof/>
    </w:rPr>
  </w:style>
  <w:style w:type="paragraph" w:styleId="TOC3">
    <w:name w:val="toc 3"/>
    <w:basedOn w:val="Normal"/>
    <w:next w:val="Normal"/>
    <w:uiPriority w:val="39"/>
    <w:pPr>
      <w:tabs>
        <w:tab w:val="clear" w:pos="567"/>
        <w:tab w:val="right" w:leader="dot" w:pos="8221"/>
      </w:tabs>
      <w:ind w:left="200"/>
    </w:pPr>
    <w:rPr>
      <w:i/>
      <w:noProof/>
    </w:rPr>
  </w:style>
  <w:style w:type="paragraph" w:styleId="TOC4">
    <w:name w:val="toc 4"/>
    <w:basedOn w:val="Normal"/>
    <w:next w:val="Normal"/>
    <w:semiHidden/>
    <w:pPr>
      <w:tabs>
        <w:tab w:val="clear" w:pos="567"/>
        <w:tab w:val="right" w:leader="dot" w:pos="8221"/>
      </w:tabs>
      <w:ind w:left="400"/>
    </w:pPr>
    <w:rPr>
      <w:rFonts w:ascii="Times New Roman" w:hAnsi="Times New Roman"/>
      <w:sz w:val="18"/>
    </w:rPr>
  </w:style>
  <w:style w:type="paragraph" w:customStyle="1" w:styleId="kader">
    <w:name w:val="kader"/>
    <w:basedOn w:val="Normal"/>
    <w:next w:val="Normal"/>
    <w:pPr>
      <w:pBdr>
        <w:top w:val="double" w:sz="6" w:space="6" w:color="auto" w:shadow="1"/>
        <w:left w:val="double" w:sz="6" w:space="6" w:color="auto" w:shadow="1"/>
        <w:bottom w:val="double" w:sz="6" w:space="6" w:color="auto" w:shadow="1"/>
        <w:right w:val="double" w:sz="6" w:space="6" w:color="auto" w:shadow="1"/>
      </w:pBdr>
      <w:shd w:val="pct20" w:color="auto" w:fill="auto"/>
      <w:spacing w:before="60" w:after="60"/>
      <w:ind w:left="567" w:right="566"/>
      <w:jc w:val="both"/>
    </w:pPr>
    <w:rPr>
      <w:b/>
      <w:i/>
      <w:sz w:val="24"/>
    </w:rPr>
  </w:style>
  <w:style w:type="paragraph" w:customStyle="1" w:styleId="Klein">
    <w:name w:val="Klein"/>
    <w:basedOn w:val="Normal"/>
    <w:next w:val="Normal"/>
    <w:rPr>
      <w:sz w:val="16"/>
    </w:rPr>
  </w:style>
  <w:style w:type="paragraph" w:customStyle="1" w:styleId="Titelblok">
    <w:name w:val="Titel blok"/>
    <w:basedOn w:val="Normal"/>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Titelbloktekst">
    <w:name w:val="Titel bloktekst"/>
    <w:basedOn w:val="Titelblok"/>
    <w:pPr>
      <w:framePr w:wrap="notBeside"/>
    </w:pPr>
  </w:style>
  <w:style w:type="paragraph" w:customStyle="1" w:styleId="titelbloktekstklein">
    <w:name w:val="titel bloktekst klein"/>
    <w:basedOn w:val="Titelblok"/>
    <w:pPr>
      <w:framePr w:wrap="notBeside"/>
      <w:jc w:val="right"/>
    </w:pPr>
    <w:rPr>
      <w:i/>
      <w:sz w:val="12"/>
    </w:rPr>
  </w:style>
  <w:style w:type="paragraph" w:customStyle="1" w:styleId="Kopoverige">
    <w:name w:val="Kop overige"/>
    <w:basedOn w:val="Heading1"/>
    <w:next w:val="Normal"/>
    <w:pPr>
      <w:ind w:firstLine="0"/>
      <w:outlineLvl w:val="9"/>
    </w:pPr>
  </w:style>
  <w:style w:type="paragraph" w:styleId="EndnoteText">
    <w:name w:val="endnote text"/>
    <w:basedOn w:val="Normal"/>
    <w:semiHidden/>
    <w:pPr>
      <w:tabs>
        <w:tab w:val="clear" w:pos="567"/>
        <w:tab w:val="left" w:pos="284"/>
      </w:tabs>
      <w:spacing w:before="60" w:after="60"/>
      <w:ind w:left="284" w:hanging="284"/>
    </w:pPr>
    <w:rPr>
      <w:sz w:val="16"/>
    </w:rPr>
  </w:style>
  <w:style w:type="paragraph" w:customStyle="1" w:styleId="Tekstnummering">
    <w:name w:val="Tekst_nummering"/>
    <w:basedOn w:val="Tekstopsomming"/>
    <w:pPr>
      <w:tabs>
        <w:tab w:val="clear" w:pos="284"/>
        <w:tab w:val="left" w:pos="426"/>
      </w:tabs>
      <w:ind w:left="283" w:hanging="283"/>
    </w:pPr>
  </w:style>
  <w:style w:type="paragraph" w:customStyle="1" w:styleId="Bronvermeldinglaatste">
    <w:name w:val="Bronvermelding laatste"/>
    <w:basedOn w:val="Normal"/>
    <w:next w:val="Bronvermeldingeerste"/>
    <w:pPr>
      <w:tabs>
        <w:tab w:val="clear" w:pos="567"/>
      </w:tabs>
      <w:spacing w:after="60"/>
      <w:ind w:left="1701"/>
    </w:pPr>
  </w:style>
  <w:style w:type="paragraph" w:customStyle="1" w:styleId="Bronvermeldingeerste">
    <w:name w:val="Bronvermelding eerste"/>
    <w:basedOn w:val="Normal"/>
    <w:next w:val="TableofAuthorities"/>
    <w:pPr>
      <w:tabs>
        <w:tab w:val="clear" w:pos="567"/>
        <w:tab w:val="left" w:pos="-2127"/>
      </w:tabs>
      <w:spacing w:before="60"/>
      <w:ind w:left="1701" w:hanging="1701"/>
    </w:pPr>
  </w:style>
  <w:style w:type="paragraph" w:styleId="TableofAuthorities">
    <w:name w:val="table of authorities"/>
    <w:basedOn w:val="Normal"/>
    <w:next w:val="Bronvermeldinglaatste"/>
    <w:semiHidden/>
    <w:pPr>
      <w:tabs>
        <w:tab w:val="clear" w:pos="567"/>
        <w:tab w:val="right" w:leader="dot" w:pos="8221"/>
      </w:tabs>
      <w:ind w:left="1701"/>
    </w:pPr>
  </w:style>
  <w:style w:type="paragraph" w:customStyle="1" w:styleId="Subtitle1">
    <w:name w:val="Subtitle1"/>
    <w:basedOn w:val="Normal"/>
    <w:next w:val="Subtitel"/>
    <w:pPr>
      <w:spacing w:before="400" w:after="120"/>
      <w:jc w:val="center"/>
    </w:pPr>
    <w:rPr>
      <w:sz w:val="40"/>
    </w:rPr>
  </w:style>
  <w:style w:type="paragraph" w:styleId="TOC5">
    <w:name w:val="toc 5"/>
    <w:basedOn w:val="Normal"/>
    <w:next w:val="Normal"/>
    <w:semiHidden/>
    <w:pPr>
      <w:tabs>
        <w:tab w:val="clear" w:pos="567"/>
        <w:tab w:val="right" w:leader="dot" w:pos="8221"/>
      </w:tabs>
      <w:ind w:left="800"/>
    </w:pPr>
  </w:style>
  <w:style w:type="paragraph" w:styleId="TOC6">
    <w:name w:val="toc 6"/>
    <w:basedOn w:val="Normal"/>
    <w:next w:val="Normal"/>
    <w:semiHidden/>
    <w:pPr>
      <w:tabs>
        <w:tab w:val="clear" w:pos="567"/>
        <w:tab w:val="right" w:leader="dot" w:pos="8221"/>
      </w:tabs>
      <w:ind w:left="1000"/>
    </w:pPr>
  </w:style>
  <w:style w:type="paragraph" w:styleId="TOC7">
    <w:name w:val="toc 7"/>
    <w:basedOn w:val="Normal"/>
    <w:next w:val="Normal"/>
    <w:semiHidden/>
    <w:pPr>
      <w:tabs>
        <w:tab w:val="clear" w:pos="567"/>
        <w:tab w:val="right" w:leader="dot" w:pos="8221"/>
      </w:tabs>
      <w:ind w:left="1200"/>
    </w:pPr>
  </w:style>
  <w:style w:type="paragraph" w:styleId="TOC8">
    <w:name w:val="toc 8"/>
    <w:basedOn w:val="Normal"/>
    <w:next w:val="Normal"/>
    <w:semiHidden/>
    <w:pPr>
      <w:tabs>
        <w:tab w:val="clear" w:pos="567"/>
        <w:tab w:val="right" w:leader="dot" w:pos="8221"/>
      </w:tabs>
      <w:ind w:left="1400"/>
    </w:pPr>
  </w:style>
  <w:style w:type="paragraph" w:styleId="TOC9">
    <w:name w:val="toc 9"/>
    <w:basedOn w:val="Normal"/>
    <w:next w:val="Normal"/>
    <w:semiHidden/>
    <w:pPr>
      <w:tabs>
        <w:tab w:val="clear" w:pos="567"/>
        <w:tab w:val="right" w:leader="dot" w:pos="8221"/>
      </w:tabs>
      <w:ind w:left="1600"/>
    </w:pPr>
  </w:style>
  <w:style w:type="paragraph" w:customStyle="1" w:styleId="Tabel">
    <w:name w:val="Tabel"/>
    <w:basedOn w:val="Normal"/>
    <w:next w:val="Normal"/>
    <w:pPr>
      <w:keepLines w:val="0"/>
      <w:tabs>
        <w:tab w:val="clear" w:pos="567"/>
      </w:tabs>
      <w:suppressAutoHyphens w:val="0"/>
    </w:pPr>
    <w:rPr>
      <w:rFonts w:ascii="Univers" w:hAnsi="Univers"/>
      <w:sz w:val="16"/>
    </w:rPr>
  </w:style>
  <w:style w:type="paragraph" w:customStyle="1" w:styleId="Tekstkopje">
    <w:name w:val="Tekst kopje"/>
    <w:basedOn w:val="Tekstdocument1"/>
    <w:rPr>
      <w:u w:val="single"/>
    </w:rPr>
  </w:style>
  <w:style w:type="paragraph" w:customStyle="1" w:styleId="Tekstdocument3">
    <w:name w:val="Tekst document 3"/>
    <w:basedOn w:val="Tekstdocument2"/>
    <w:pPr>
      <w:spacing w:before="0" w:after="0"/>
    </w:pPr>
  </w:style>
  <w:style w:type="paragraph" w:styleId="FootnoteText">
    <w:name w:val="footnote text"/>
    <w:basedOn w:val="Normal"/>
    <w:semiHidden/>
    <w:rsid w:val="00AC25A5"/>
    <w:pPr>
      <w:keepLines w:val="0"/>
      <w:tabs>
        <w:tab w:val="clear" w:pos="567"/>
      </w:tabs>
      <w:suppressAutoHyphens w:val="0"/>
      <w:spacing w:line="240" w:lineRule="atLeast"/>
    </w:pPr>
    <w:rPr>
      <w:rFonts w:ascii="Times New Roman" w:hAnsi="Times New Roman"/>
    </w:rPr>
  </w:style>
  <w:style w:type="paragraph" w:customStyle="1" w:styleId="Bullet">
    <w:name w:val="Bullet"/>
    <w:basedOn w:val="Normal"/>
    <w:rsid w:val="00AC25A5"/>
    <w:pPr>
      <w:keepLines w:val="0"/>
      <w:tabs>
        <w:tab w:val="clear" w:pos="567"/>
      </w:tabs>
      <w:suppressAutoHyphens w:val="0"/>
      <w:spacing w:line="240" w:lineRule="atLeast"/>
      <w:ind w:left="567" w:hanging="567"/>
    </w:pPr>
    <w:rPr>
      <w:rFonts w:ascii="Times New Roman" w:hAnsi="Times New Roman"/>
      <w:sz w:val="22"/>
    </w:rPr>
  </w:style>
  <w:style w:type="character" w:styleId="FootnoteReference">
    <w:name w:val="footnote reference"/>
    <w:semiHidden/>
    <w:rsid w:val="00AC25A5"/>
    <w:rPr>
      <w:vertAlign w:val="superscript"/>
    </w:rPr>
  </w:style>
  <w:style w:type="paragraph" w:styleId="ListParagraph">
    <w:name w:val="List Paragraph"/>
    <w:basedOn w:val="Normal"/>
    <w:uiPriority w:val="34"/>
    <w:qFormat/>
    <w:rsid w:val="00C5630B"/>
    <w:pPr>
      <w:ind w:left="720"/>
      <w:contextualSpacing/>
    </w:pPr>
  </w:style>
  <w:style w:type="table" w:styleId="ListTable3-Accent2">
    <w:name w:val="List Table 3 Accent 2"/>
    <w:basedOn w:val="TableNormal"/>
    <w:uiPriority w:val="48"/>
    <w:rsid w:val="00F703D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GridTable4-Accent5">
    <w:name w:val="Grid Table 4 Accent 5"/>
    <w:basedOn w:val="TableNormal"/>
    <w:uiPriority w:val="49"/>
    <w:rsid w:val="00F703D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6">
    <w:name w:val="Grid Table 5 Dark Accent 6"/>
    <w:basedOn w:val="TableNormal"/>
    <w:uiPriority w:val="50"/>
    <w:rsid w:val="00F703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2">
    <w:name w:val="Grid Table 5 Dark Accent 2"/>
    <w:basedOn w:val="TableNormal"/>
    <w:uiPriority w:val="50"/>
    <w:rsid w:val="00F703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FooterChar">
    <w:name w:val="Footer Char"/>
    <w:basedOn w:val="DefaultParagraphFont"/>
    <w:link w:val="Footer"/>
    <w:uiPriority w:val="99"/>
    <w:rsid w:val="002B1981"/>
    <w:rPr>
      <w:rFonts w:ascii="Arial" w:hAnsi="Arial"/>
    </w:rPr>
  </w:style>
  <w:style w:type="paragraph" w:customStyle="1" w:styleId="Normal1">
    <w:name w:val="Normal1"/>
    <w:basedOn w:val="Normal"/>
    <w:rsid w:val="002E6E55"/>
    <w:pPr>
      <w:keepLines w:val="0"/>
      <w:tabs>
        <w:tab w:val="clear" w:pos="567"/>
      </w:tabs>
      <w:suppressAutoHyphens w:val="0"/>
      <w:spacing w:before="100" w:beforeAutospacing="1" w:after="100" w:afterAutospacing="1"/>
    </w:pPr>
    <w:rPr>
      <w:rFonts w:ascii="Times New Roman" w:hAnsi="Times New Roman"/>
      <w:sz w:val="24"/>
      <w:szCs w:val="24"/>
    </w:rPr>
  </w:style>
  <w:style w:type="character" w:customStyle="1" w:styleId="c-5">
    <w:name w:val="c-5"/>
    <w:basedOn w:val="DefaultParagraphFont"/>
    <w:rsid w:val="002E6E55"/>
  </w:style>
  <w:style w:type="character" w:styleId="Hyperlink">
    <w:name w:val="Hyperlink"/>
    <w:basedOn w:val="DefaultParagraphFont"/>
    <w:unhideWhenUsed/>
    <w:rsid w:val="00A8463E"/>
    <w:rPr>
      <w:color w:val="0000FF" w:themeColor="hyperlink"/>
      <w:u w:val="single"/>
    </w:rPr>
  </w:style>
  <w:style w:type="character" w:styleId="FollowedHyperlink">
    <w:name w:val="FollowedHyperlink"/>
    <w:basedOn w:val="DefaultParagraphFont"/>
    <w:semiHidden/>
    <w:unhideWhenUsed/>
    <w:rsid w:val="00A8463E"/>
    <w:rPr>
      <w:color w:val="800080" w:themeColor="followedHyperlink"/>
      <w:u w:val="single"/>
    </w:rPr>
  </w:style>
  <w:style w:type="table" w:styleId="GridTable5Dark-Accent3">
    <w:name w:val="Grid Table 5 Dark Accent 3"/>
    <w:basedOn w:val="TableNormal"/>
    <w:uiPriority w:val="50"/>
    <w:rsid w:val="005C42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2">
    <w:name w:val="Grid Table 4 Accent 2"/>
    <w:basedOn w:val="TableNormal"/>
    <w:uiPriority w:val="49"/>
    <w:rsid w:val="004536F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position">
    <w:name w:val="position"/>
    <w:basedOn w:val="DefaultParagraphFont"/>
    <w:rsid w:val="003A2E2F"/>
  </w:style>
  <w:style w:type="character" w:customStyle="1" w:styleId="apple-converted-space">
    <w:name w:val="apple-converted-space"/>
    <w:basedOn w:val="DefaultParagraphFont"/>
    <w:rsid w:val="00E0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68617">
      <w:bodyDiv w:val="1"/>
      <w:marLeft w:val="0"/>
      <w:marRight w:val="0"/>
      <w:marTop w:val="0"/>
      <w:marBottom w:val="0"/>
      <w:divBdr>
        <w:top w:val="none" w:sz="0" w:space="0" w:color="auto"/>
        <w:left w:val="none" w:sz="0" w:space="0" w:color="auto"/>
        <w:bottom w:val="none" w:sz="0" w:space="0" w:color="auto"/>
        <w:right w:val="none" w:sz="0" w:space="0" w:color="auto"/>
      </w:divBdr>
    </w:div>
    <w:div w:id="368603689">
      <w:bodyDiv w:val="1"/>
      <w:marLeft w:val="0"/>
      <w:marRight w:val="0"/>
      <w:marTop w:val="0"/>
      <w:marBottom w:val="0"/>
      <w:divBdr>
        <w:top w:val="none" w:sz="0" w:space="0" w:color="auto"/>
        <w:left w:val="none" w:sz="0" w:space="0" w:color="auto"/>
        <w:bottom w:val="none" w:sz="0" w:space="0" w:color="auto"/>
        <w:right w:val="none" w:sz="0" w:space="0" w:color="auto"/>
      </w:divBdr>
    </w:div>
    <w:div w:id="915554559">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194537924">
      <w:bodyDiv w:val="1"/>
      <w:marLeft w:val="0"/>
      <w:marRight w:val="0"/>
      <w:marTop w:val="0"/>
      <w:marBottom w:val="0"/>
      <w:divBdr>
        <w:top w:val="none" w:sz="0" w:space="0" w:color="auto"/>
        <w:left w:val="none" w:sz="0" w:space="0" w:color="auto"/>
        <w:bottom w:val="none" w:sz="0" w:space="0" w:color="auto"/>
        <w:right w:val="none" w:sz="0" w:space="0" w:color="auto"/>
      </w:divBdr>
    </w:div>
    <w:div w:id="1268385388">
      <w:bodyDiv w:val="1"/>
      <w:marLeft w:val="0"/>
      <w:marRight w:val="0"/>
      <w:marTop w:val="0"/>
      <w:marBottom w:val="0"/>
      <w:divBdr>
        <w:top w:val="none" w:sz="0" w:space="0" w:color="auto"/>
        <w:left w:val="none" w:sz="0" w:space="0" w:color="auto"/>
        <w:bottom w:val="none" w:sz="0" w:space="0" w:color="auto"/>
        <w:right w:val="none" w:sz="0" w:space="0" w:color="auto"/>
      </w:divBdr>
    </w:div>
    <w:div w:id="1288120708">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8705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esktop\Sjabloon%20Plan%20van%20Aanpak.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Plan van Aanpak</Template>
  <TotalTime>412</TotalTime>
  <Pages>10</Pages>
  <Words>1604</Words>
  <Characters>8827</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Consortium Beroeps Onderwijs</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Sjabloon - versie 2.0</dc:subject>
  <dc:creator>Gebruiker</dc:creator>
  <cp:keywords>Standaard</cp:keywords>
  <cp:lastModifiedBy>Gerrit</cp:lastModifiedBy>
  <cp:revision>762</cp:revision>
  <cp:lastPrinted>1996-10-21T12:17:00Z</cp:lastPrinted>
  <dcterms:created xsi:type="dcterms:W3CDTF">2015-10-16T08:40:00Z</dcterms:created>
  <dcterms:modified xsi:type="dcterms:W3CDTF">2016-03-23T12:18:00Z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Plan van Aanpak</vt:lpwstr>
  </property>
  <property fmtid="{D5CDD505-2E9C-101B-9397-08002B2CF9AE}" pid="3" name="Bedrijf">
    <vt:lpwstr>[Bedrijf]</vt:lpwstr>
  </property>
  <property fmtid="{D5CDD505-2E9C-101B-9397-08002B2CF9AE}" pid="4" name="Projectleider">
    <vt:lpwstr>[Projectleider]</vt:lpwstr>
  </property>
  <property fmtid="{D5CDD505-2E9C-101B-9397-08002B2CF9AE}" pid="5" name="Projectnummer">
    <vt:lpwstr>99.999</vt:lpwstr>
  </property>
  <property fmtid="{D5CDD505-2E9C-101B-9397-08002B2CF9AE}" pid="6" name="Versienummer">
    <vt:lpwstr>1.0</vt:lpwstr>
  </property>
  <property fmtid="{D5CDD505-2E9C-101B-9397-08002B2CF9AE}" pid="7" name="Voettekst">
    <vt:lpwstr>© Copyright  - [bedrijfsnaam] 2007</vt:lpwstr>
  </property>
  <property fmtid="{D5CDD505-2E9C-101B-9397-08002B2CF9AE}" pid="8" name="Hoofdlocatie">
    <vt:lpwstr>[Hoofdlocatie]</vt:lpwstr>
  </property>
  <property fmtid="{D5CDD505-2E9C-101B-9397-08002B2CF9AE}" pid="9" name="Locatie1">
    <vt:lpwstr>[Locatie1]</vt:lpwstr>
  </property>
  <property fmtid="{D5CDD505-2E9C-101B-9397-08002B2CF9AE}" pid="10" name="Locatie2">
    <vt:lpwstr>[Locatie2]</vt:lpwstr>
  </property>
  <property fmtid="{D5CDD505-2E9C-101B-9397-08002B2CF9AE}" pid="11" name="Ondertitel">
    <vt:lpwstr>[Ondertitel]</vt:lpwstr>
  </property>
  <property fmtid="{D5CDD505-2E9C-101B-9397-08002B2CF9AE}" pid="12" name="Leverancier">
    <vt:lpwstr>[Leverancier]</vt:lpwstr>
  </property>
</Properties>
</file>